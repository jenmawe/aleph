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A05" w:rsidRPr="00A43324" w:rsidRDefault="00163A05" w:rsidP="00A43324">
      <w:pPr>
        <w:pStyle w:val="PlainText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A43324">
        <w:rPr>
          <w:rFonts w:asciiTheme="minorHAnsi" w:hAnsiTheme="minorHAnsi" w:cstheme="minorHAnsi"/>
          <w:b/>
          <w:sz w:val="24"/>
          <w:szCs w:val="24"/>
        </w:rPr>
        <w:t>Gender Studies – e-duke – ebook collection</w:t>
      </w:r>
    </w:p>
    <w:p w:rsidR="00163A05" w:rsidRPr="00A43324" w:rsidRDefault="00163A05" w:rsidP="00A43324">
      <w:pPr>
        <w:pStyle w:val="PlainText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A43324">
        <w:rPr>
          <w:rFonts w:asciiTheme="minorHAnsi" w:hAnsiTheme="minorHAnsi" w:cstheme="minorHAnsi"/>
          <w:b/>
          <w:sz w:val="24"/>
          <w:szCs w:val="24"/>
        </w:rPr>
        <w:t>WorldCat Collection Manager MARC Record Loading</w:t>
      </w:r>
    </w:p>
    <w:p w:rsidR="00163A05" w:rsidRPr="00A43324" w:rsidRDefault="00163A05" w:rsidP="00A43324">
      <w:pPr>
        <w:pStyle w:val="PlainText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A43324">
        <w:rPr>
          <w:rFonts w:asciiTheme="minorHAnsi" w:hAnsiTheme="minorHAnsi" w:cstheme="minorHAnsi"/>
          <w:b/>
          <w:sz w:val="24"/>
          <w:szCs w:val="24"/>
        </w:rPr>
        <w:t>See the General Procedure document for how to load collection</w:t>
      </w:r>
    </w:p>
    <w:p w:rsidR="00163A05" w:rsidRPr="00A43324" w:rsidRDefault="00163A05" w:rsidP="00163A05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63A05" w:rsidRPr="00A43324" w:rsidRDefault="00163A05" w:rsidP="00163A05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3324">
        <w:rPr>
          <w:rFonts w:asciiTheme="minorHAnsi" w:hAnsiTheme="minorHAnsi" w:cstheme="minorHAnsi"/>
          <w:sz w:val="24"/>
          <w:szCs w:val="24"/>
        </w:rPr>
        <w:t>This README addresses the particulars of working with umges records from OCLC.</w:t>
      </w:r>
    </w:p>
    <w:p w:rsidR="00163A05" w:rsidRPr="00A43324" w:rsidRDefault="00163A05" w:rsidP="00163A05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63A05" w:rsidRPr="00A43324" w:rsidRDefault="00163A05" w:rsidP="00163A05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3324">
        <w:rPr>
          <w:rFonts w:asciiTheme="minorHAnsi" w:hAnsiTheme="minorHAnsi" w:cstheme="minorHAnsi"/>
          <w:sz w:val="24"/>
          <w:szCs w:val="24"/>
        </w:rPr>
        <w:t>Collection: UWGES</w:t>
      </w:r>
    </w:p>
    <w:p w:rsidR="00163A05" w:rsidRDefault="00163A05" w:rsidP="00163A05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3324">
        <w:rPr>
          <w:rFonts w:asciiTheme="minorHAnsi" w:hAnsiTheme="minorHAnsi" w:cstheme="minorHAnsi"/>
          <w:sz w:val="24"/>
          <w:szCs w:val="24"/>
        </w:rPr>
        <w:t>Load Code: umges</w:t>
      </w:r>
    </w:p>
    <w:p w:rsidR="00A43324" w:rsidRDefault="00A43324" w:rsidP="00163A05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63A05" w:rsidRPr="00A43324" w:rsidRDefault="00A43324" w:rsidP="00163A05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files uses the assigned task called WCKB that does the following:</w:t>
      </w:r>
    </w:p>
    <w:p w:rsidR="00163A05" w:rsidRPr="00A43324" w:rsidRDefault="00163A05" w:rsidP="00A43324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A43324">
        <w:rPr>
          <w:rFonts w:asciiTheme="minorHAnsi" w:hAnsiTheme="minorHAnsi" w:cstheme="minorHAnsi"/>
          <w:sz w:val="24"/>
          <w:szCs w:val="24"/>
        </w:rPr>
        <w:t>1. Deletes the 035</w:t>
      </w:r>
    </w:p>
    <w:p w:rsidR="00163A05" w:rsidRPr="00A43324" w:rsidRDefault="00163A05" w:rsidP="00A43324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A43324">
        <w:rPr>
          <w:rFonts w:asciiTheme="minorHAnsi" w:hAnsiTheme="minorHAnsi" w:cstheme="minorHAnsi"/>
          <w:sz w:val="24"/>
          <w:szCs w:val="24"/>
        </w:rPr>
        <w:t>2. Copies the 001 to 035</w:t>
      </w:r>
    </w:p>
    <w:p w:rsidR="00163A05" w:rsidRPr="00A43324" w:rsidRDefault="00163A05" w:rsidP="00A43324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A43324">
        <w:rPr>
          <w:rFonts w:asciiTheme="minorHAnsi" w:hAnsiTheme="minorHAnsi" w:cstheme="minorHAnsi"/>
          <w:sz w:val="24"/>
          <w:szCs w:val="24"/>
        </w:rPr>
        <w:t>3. Puts either ocm, ocn, or on in front of OCLC number in 035 and adds indicators 9\</w:t>
      </w:r>
    </w:p>
    <w:p w:rsidR="00163A05" w:rsidRPr="00A43324" w:rsidRDefault="00163A05" w:rsidP="00A43324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A43324">
        <w:rPr>
          <w:rFonts w:asciiTheme="minorHAnsi" w:hAnsiTheme="minorHAnsi" w:cstheme="minorHAnsi"/>
          <w:sz w:val="24"/>
          <w:szCs w:val="24"/>
        </w:rPr>
        <w:t>4. Puts an "o" for type of material in 008</w:t>
      </w:r>
    </w:p>
    <w:p w:rsidR="00163A05" w:rsidRPr="00A43324" w:rsidRDefault="00163A05" w:rsidP="00A43324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A43324">
        <w:rPr>
          <w:rFonts w:asciiTheme="minorHAnsi" w:hAnsiTheme="minorHAnsi" w:cstheme="minorHAnsi"/>
          <w:sz w:val="24"/>
          <w:szCs w:val="24"/>
        </w:rPr>
        <w:t>5-8. Cleans up 655 Electronic books to ensure that all records get 655 \4$aElectronic books.</w:t>
      </w:r>
    </w:p>
    <w:p w:rsidR="00163A05" w:rsidRPr="00A43324" w:rsidRDefault="00163A05" w:rsidP="00163A05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A43324" w:rsidRDefault="00A43324" w:rsidP="00A43324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Follow the general instructions and get mrk file in MarcEdit Editor</w:t>
      </w:r>
    </w:p>
    <w:p w:rsidR="00163A05" w:rsidRDefault="00A43324" w:rsidP="00A43324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</w:t>
      </w:r>
      <w:r w:rsidR="00163A05" w:rsidRPr="00A43324">
        <w:rPr>
          <w:rFonts w:asciiTheme="minorHAnsi" w:hAnsiTheme="minorHAnsi" w:cstheme="minorHAnsi"/>
          <w:sz w:val="24"/>
          <w:szCs w:val="24"/>
        </w:rPr>
        <w:t>ns</w:t>
      </w:r>
      <w:r>
        <w:rPr>
          <w:rFonts w:asciiTheme="minorHAnsi" w:hAnsiTheme="minorHAnsi" w:cstheme="minorHAnsi"/>
          <w:sz w:val="24"/>
          <w:szCs w:val="24"/>
        </w:rPr>
        <w:t>ure that all records have a 001, 035, 949, 856</w:t>
      </w:r>
    </w:p>
    <w:p w:rsidR="00A43324" w:rsidRDefault="00A43324" w:rsidP="00A43324">
      <w:pPr>
        <w:pStyle w:val="PlainText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There should be just 1 per record. Check the field count to verify.</w:t>
      </w:r>
    </w:p>
    <w:p w:rsidR="00163A05" w:rsidRPr="00A43324" w:rsidRDefault="009E6048" w:rsidP="00A43324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Things to be on the look</w:t>
      </w:r>
      <w:r w:rsidR="00A43324">
        <w:rPr>
          <w:rFonts w:asciiTheme="minorHAnsi" w:hAnsiTheme="minorHAnsi" w:cstheme="minorHAnsi"/>
          <w:sz w:val="24"/>
          <w:szCs w:val="24"/>
        </w:rPr>
        <w:t>out for</w:t>
      </w:r>
      <w:r>
        <w:rPr>
          <w:rFonts w:asciiTheme="minorHAnsi" w:hAnsiTheme="minorHAnsi" w:cstheme="minorHAnsi"/>
          <w:sz w:val="24"/>
          <w:szCs w:val="24"/>
        </w:rPr>
        <w:t>:</w:t>
      </w:r>
    </w:p>
    <w:p w:rsidR="00163A05" w:rsidRPr="00A43324" w:rsidRDefault="00163A05" w:rsidP="00A43324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A43324">
        <w:rPr>
          <w:rFonts w:asciiTheme="minorHAnsi" w:hAnsiTheme="minorHAnsi" w:cstheme="minorHAnsi"/>
          <w:sz w:val="24"/>
          <w:szCs w:val="24"/>
        </w:rPr>
        <w:t>Field 710:</w:t>
      </w:r>
    </w:p>
    <w:p w:rsidR="00163A05" w:rsidRPr="00A43324" w:rsidRDefault="00163A05" w:rsidP="00A43324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A43324">
        <w:rPr>
          <w:rFonts w:asciiTheme="minorHAnsi" w:hAnsiTheme="minorHAnsi" w:cstheme="minorHAnsi"/>
          <w:sz w:val="24"/>
          <w:szCs w:val="24"/>
        </w:rPr>
        <w:t>This collection will most likely have two 710s in all or a majority of records.</w:t>
      </w:r>
    </w:p>
    <w:p w:rsidR="00163A05" w:rsidRPr="00A43324" w:rsidRDefault="00163A05" w:rsidP="00A43324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A43324">
        <w:rPr>
          <w:rFonts w:asciiTheme="minorHAnsi" w:hAnsiTheme="minorHAnsi" w:cstheme="minorHAnsi"/>
          <w:sz w:val="24"/>
          <w:szCs w:val="24"/>
        </w:rPr>
        <w:t>1. Retain only 710 for ges.</w:t>
      </w:r>
    </w:p>
    <w:p w:rsidR="00163A05" w:rsidRPr="00A43324" w:rsidRDefault="00163A05" w:rsidP="00A43324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</w:p>
    <w:p w:rsidR="00163A05" w:rsidRPr="00A43324" w:rsidRDefault="00163A05" w:rsidP="00A43324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A43324">
        <w:rPr>
          <w:rFonts w:asciiTheme="minorHAnsi" w:hAnsiTheme="minorHAnsi" w:cstheme="minorHAnsi"/>
          <w:sz w:val="24"/>
          <w:szCs w:val="24"/>
        </w:rPr>
        <w:t>Field 949:</w:t>
      </w:r>
    </w:p>
    <w:p w:rsidR="00163A05" w:rsidRPr="00A43324" w:rsidRDefault="00163A05" w:rsidP="00A43324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A43324">
        <w:rPr>
          <w:rFonts w:asciiTheme="minorHAnsi" w:hAnsiTheme="minorHAnsi" w:cstheme="minorHAnsi"/>
          <w:sz w:val="24"/>
          <w:szCs w:val="24"/>
        </w:rPr>
        <w:t>This collection will most likely have two 949s in records. There might be an additional 949 with WWWW which can be removed.</w:t>
      </w:r>
    </w:p>
    <w:p w:rsidR="00163A05" w:rsidRPr="00A43324" w:rsidRDefault="00163A05" w:rsidP="00A43324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A43324">
        <w:rPr>
          <w:rFonts w:asciiTheme="minorHAnsi" w:hAnsiTheme="minorHAnsi" w:cstheme="minorHAnsi"/>
          <w:sz w:val="24"/>
          <w:szCs w:val="24"/>
        </w:rPr>
        <w:t>1. Retain only 949 for UWGES.</w:t>
      </w:r>
    </w:p>
    <w:p w:rsidR="00163A05" w:rsidRPr="00A43324" w:rsidRDefault="00163A05" w:rsidP="00A43324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</w:p>
    <w:p w:rsidR="00163A05" w:rsidRPr="00A43324" w:rsidRDefault="00163A05" w:rsidP="00A43324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A43324">
        <w:rPr>
          <w:rFonts w:asciiTheme="minorHAnsi" w:hAnsiTheme="minorHAnsi" w:cstheme="minorHAnsi"/>
          <w:sz w:val="24"/>
          <w:szCs w:val="24"/>
        </w:rPr>
        <w:t>Field 856:</w:t>
      </w:r>
    </w:p>
    <w:p w:rsidR="00163A05" w:rsidRDefault="00163A05" w:rsidP="00A43324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A43324">
        <w:rPr>
          <w:rFonts w:asciiTheme="minorHAnsi" w:hAnsiTheme="minorHAnsi" w:cstheme="minorHAnsi"/>
          <w:sz w:val="24"/>
          <w:szCs w:val="24"/>
        </w:rPr>
        <w:t xml:space="preserve">There could be records with multiple 856s. Only 1 should be present. At times there might be a doi and an ebsco URL. </w:t>
      </w:r>
    </w:p>
    <w:p w:rsidR="00A43324" w:rsidRDefault="00A43324" w:rsidP="00A43324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</w:p>
    <w:p w:rsidR="00A43324" w:rsidRDefault="00A43324" w:rsidP="00A43324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Multiple 856: In the last couple of loads, there was 1 single record with 2 856 fields. One of the url’s was incorrect and was removed.</w:t>
      </w:r>
    </w:p>
    <w:p w:rsidR="00163A05" w:rsidRPr="00A43324" w:rsidRDefault="00A43324" w:rsidP="00A43324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Tips</w:t>
      </w:r>
      <w:r w:rsidR="009E6048">
        <w:rPr>
          <w:rFonts w:asciiTheme="minorHAnsi" w:hAnsiTheme="minorHAnsi" w:cstheme="minorHAnsi"/>
          <w:sz w:val="24"/>
          <w:szCs w:val="24"/>
        </w:rPr>
        <w:t>:</w:t>
      </w:r>
      <w:bookmarkStart w:id="0" w:name="_GoBack"/>
      <w:bookmarkEnd w:id="0"/>
    </w:p>
    <w:p w:rsidR="00163A05" w:rsidRPr="00A43324" w:rsidRDefault="00163A05" w:rsidP="000B1D22">
      <w:pPr>
        <w:pStyle w:val="PlainText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43324">
        <w:rPr>
          <w:rFonts w:asciiTheme="minorHAnsi" w:hAnsiTheme="minorHAnsi" w:cstheme="minorHAnsi"/>
          <w:sz w:val="24"/>
          <w:szCs w:val="24"/>
        </w:rPr>
        <w:t>Detecting Duplicates</w:t>
      </w:r>
      <w:r w:rsidR="00A43324" w:rsidRPr="00A43324">
        <w:rPr>
          <w:rFonts w:asciiTheme="minorHAnsi" w:hAnsiTheme="minorHAnsi" w:cstheme="minorHAnsi"/>
          <w:sz w:val="24"/>
          <w:szCs w:val="24"/>
        </w:rPr>
        <w:t xml:space="preserve">: </w:t>
      </w:r>
      <w:r w:rsidRPr="00A43324">
        <w:rPr>
          <w:rFonts w:asciiTheme="minorHAnsi" w:hAnsiTheme="minorHAnsi" w:cstheme="minorHAnsi"/>
          <w:sz w:val="24"/>
          <w:szCs w:val="24"/>
        </w:rPr>
        <w:t>You can do a find all in MarcEdit and copy the results into an excel file. In Excel, select the cells. Click Home/Conditional Formatting/Highlight Cell Rules/Duplicate values</w:t>
      </w:r>
      <w:r w:rsidR="00A43324">
        <w:rPr>
          <w:rFonts w:asciiTheme="minorHAnsi" w:hAnsiTheme="minorHAnsi" w:cstheme="minorHAnsi"/>
          <w:sz w:val="24"/>
          <w:szCs w:val="24"/>
        </w:rPr>
        <w:t>. This is an easier way to see the duplicates.</w:t>
      </w:r>
    </w:p>
    <w:p w:rsidR="00163A05" w:rsidRPr="00A43324" w:rsidRDefault="00163A05" w:rsidP="00163A05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63A05" w:rsidRPr="00A43324" w:rsidRDefault="00163A05" w:rsidP="00163A05">
      <w:pPr>
        <w:pStyle w:val="PlainText"/>
        <w:rPr>
          <w:rFonts w:asciiTheme="minorHAnsi" w:hAnsiTheme="minorHAnsi" w:cstheme="minorHAnsi"/>
          <w:sz w:val="24"/>
          <w:szCs w:val="24"/>
        </w:rPr>
      </w:pPr>
    </w:p>
    <w:sectPr w:rsidR="00163A05" w:rsidRPr="00A43324" w:rsidSect="009D77E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D645B"/>
    <w:multiLevelType w:val="hybridMultilevel"/>
    <w:tmpl w:val="B49EB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A3"/>
    <w:rsid w:val="00163A05"/>
    <w:rsid w:val="004A5197"/>
    <w:rsid w:val="009E6048"/>
    <w:rsid w:val="00A43324"/>
    <w:rsid w:val="00C0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E3A2"/>
  <w15:chartTrackingRefBased/>
  <w15:docId w15:val="{63255F6C-5351-4151-833F-C1DBB401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D77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D77E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7C554902</Template>
  <TotalTime>7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Eustis</dc:creator>
  <cp:keywords/>
  <dc:description/>
  <cp:lastModifiedBy>Jennifer Eustis</cp:lastModifiedBy>
  <cp:revision>4</cp:revision>
  <dcterms:created xsi:type="dcterms:W3CDTF">2018-11-21T17:43:00Z</dcterms:created>
  <dcterms:modified xsi:type="dcterms:W3CDTF">2018-11-21T17:54:00Z</dcterms:modified>
</cp:coreProperties>
</file>