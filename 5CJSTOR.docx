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5F" w:rsidRDefault="00053D5F" w:rsidP="00053D5F">
      <w:pPr>
        <w:pStyle w:val="Heading1"/>
        <w:jc w:val="center"/>
      </w:pPr>
      <w:r>
        <w:t>Five Colleges MARC Record Loading</w:t>
      </w:r>
    </w:p>
    <w:p w:rsidR="00A95D3C" w:rsidRDefault="00DA6CAD" w:rsidP="00053D5F">
      <w:pPr>
        <w:pStyle w:val="Heading1"/>
        <w:jc w:val="center"/>
      </w:pPr>
      <w:r>
        <w:t>JSTOR</w:t>
      </w:r>
    </w:p>
    <w:p w:rsidR="00DA6CAD" w:rsidRDefault="00DA6CAD"/>
    <w:p w:rsidR="00053D5F" w:rsidRDefault="00053D5F" w:rsidP="00053D5F">
      <w:pPr>
        <w:pStyle w:val="Heading2"/>
      </w:pPr>
      <w:r>
        <w:t>Files</w:t>
      </w:r>
    </w:p>
    <w:p w:rsidR="00C07B90" w:rsidRDefault="00053D5F" w:rsidP="00C07B90">
      <w:pPr>
        <w:spacing w:line="240" w:lineRule="auto"/>
      </w:pPr>
      <w:r>
        <w:t xml:space="preserve">Files come through OCLC Files download. There are three different sets: Books at JSTOR Purchased, Books at JSTOR Demand Driven Acquisition, </w:t>
      </w:r>
      <w:proofErr w:type="gramStart"/>
      <w:r>
        <w:t>Books</w:t>
      </w:r>
      <w:proofErr w:type="gramEnd"/>
      <w:r>
        <w:t xml:space="preserve"> at JSTOR Open Access. The knowledge base in Collection Manager has been set up so that these collections </w:t>
      </w:r>
      <w:proofErr w:type="gramStart"/>
      <w:r>
        <w:t>are delivered</w:t>
      </w:r>
      <w:proofErr w:type="gramEnd"/>
      <w:r>
        <w:t xml:space="preserve"> in one file with the code </w:t>
      </w:r>
      <w:proofErr w:type="spellStart"/>
      <w:r>
        <w:t>fcjst</w:t>
      </w:r>
      <w:proofErr w:type="spellEnd"/>
      <w:r>
        <w:t xml:space="preserve">. </w:t>
      </w:r>
    </w:p>
    <w:p w:rsidR="00C07B90" w:rsidRDefault="00C07B90" w:rsidP="00C07B90">
      <w:pPr>
        <w:spacing w:line="240" w:lineRule="auto"/>
      </w:pPr>
      <w:r>
        <w:t>CHANGED TO 3 FILES DELIVERED on 4/19/19 for WEEKLY Delivery</w:t>
      </w:r>
      <w:bookmarkStart w:id="0" w:name="_GoBack"/>
      <w:bookmarkEnd w:id="0"/>
      <w:r>
        <w:t>:</w:t>
      </w:r>
    </w:p>
    <w:p w:rsidR="00C07B90" w:rsidRDefault="00C07B90" w:rsidP="00C07B90">
      <w:pPr>
        <w:spacing w:line="240" w:lineRule="auto"/>
      </w:pPr>
      <w:r>
        <w:t xml:space="preserve">JSTOR Demand Driven Acquisition: </w:t>
      </w:r>
      <w:proofErr w:type="spellStart"/>
      <w:r>
        <w:t>fcjstdd</w:t>
      </w:r>
      <w:proofErr w:type="spellEnd"/>
    </w:p>
    <w:p w:rsidR="00C07B90" w:rsidRDefault="00C07B90" w:rsidP="00C07B90">
      <w:pPr>
        <w:spacing w:line="240" w:lineRule="auto"/>
      </w:pPr>
      <w:r>
        <w:t xml:space="preserve">Books at JSOR Open Access: </w:t>
      </w:r>
      <w:proofErr w:type="spellStart"/>
      <w:r>
        <w:t>fcjstoa</w:t>
      </w:r>
      <w:proofErr w:type="spellEnd"/>
    </w:p>
    <w:p w:rsidR="00C07B90" w:rsidRDefault="00C07B90" w:rsidP="00C07B90">
      <w:pPr>
        <w:spacing w:line="240" w:lineRule="auto"/>
      </w:pPr>
      <w:r>
        <w:t xml:space="preserve">Books at JSTOR Purchased: </w:t>
      </w:r>
      <w:proofErr w:type="spellStart"/>
      <w:r>
        <w:t>fcjstp</w:t>
      </w:r>
      <w:proofErr w:type="spellEnd"/>
    </w:p>
    <w:p w:rsidR="00C07B90" w:rsidRDefault="00C07B90" w:rsidP="00C07B90">
      <w:pPr>
        <w:spacing w:line="240" w:lineRule="auto"/>
      </w:pPr>
    </w:p>
    <w:p w:rsidR="00C07B90" w:rsidRDefault="00C07B90" w:rsidP="00C07B90">
      <w:pPr>
        <w:spacing w:line="240" w:lineRule="auto"/>
      </w:pPr>
    </w:p>
    <w:p w:rsidR="00053D5F" w:rsidRDefault="00053D5F">
      <w:r>
        <w:t xml:space="preserve">The collections have been set up to delivery only updates after the initial delivery. This is through the UMass OCLC </w:t>
      </w:r>
      <w:proofErr w:type="spellStart"/>
      <w:r>
        <w:t>WorldShare</w:t>
      </w:r>
      <w:proofErr w:type="spellEnd"/>
      <w:r>
        <w:t xml:space="preserve"> account and not the FC one.</w:t>
      </w:r>
    </w:p>
    <w:p w:rsidR="00CF0F54" w:rsidRDefault="00CF0F54">
      <w:r>
        <w:t xml:space="preserve">The original setup in OCLC included information to construct a full </w:t>
      </w:r>
      <w:proofErr w:type="gramStart"/>
      <w:r>
        <w:t>949 _1</w:t>
      </w:r>
      <w:proofErr w:type="gramEnd"/>
      <w:r>
        <w:t xml:space="preserve"> field including </w:t>
      </w:r>
      <w:proofErr w:type="spellStart"/>
      <w:r>
        <w:t>sublibrary</w:t>
      </w:r>
      <w:proofErr w:type="spellEnd"/>
      <w:r>
        <w:t xml:space="preserve">, collection, item material type, and EDS type (subfield k). This was later changed so that the files only include the 949_1$kE-Book. It is necessary to check files to ensure that all unnecessary information </w:t>
      </w:r>
      <w:proofErr w:type="gramStart"/>
      <w:r>
        <w:t>is removed</w:t>
      </w:r>
      <w:proofErr w:type="gramEnd"/>
      <w:r>
        <w:t xml:space="preserve"> before loading.</w:t>
      </w:r>
    </w:p>
    <w:p w:rsidR="00053D5F" w:rsidRDefault="00053D5F" w:rsidP="00053D5F">
      <w:pPr>
        <w:pStyle w:val="Heading2"/>
      </w:pPr>
      <w:proofErr w:type="spellStart"/>
      <w:r>
        <w:t>Preprep</w:t>
      </w:r>
      <w:proofErr w:type="spellEnd"/>
      <w:r>
        <w:t xml:space="preserve"> Files</w:t>
      </w:r>
    </w:p>
    <w:p w:rsidR="00053D5F" w:rsidRDefault="00053D5F">
      <w:r>
        <w:t xml:space="preserve">These are only </w:t>
      </w:r>
      <w:proofErr w:type="spellStart"/>
      <w:r>
        <w:t>ebooks</w:t>
      </w:r>
      <w:proofErr w:type="spellEnd"/>
      <w:r>
        <w:t>. There is no initial prep as there is a fix routine</w:t>
      </w:r>
      <w:r w:rsidR="00A55036">
        <w:t xml:space="preserve"> as well as a map that creates the </w:t>
      </w:r>
      <w:proofErr w:type="spellStart"/>
      <w:r w:rsidR="00A55036">
        <w:t>sublibrary</w:t>
      </w:r>
      <w:proofErr w:type="spellEnd"/>
      <w:r w:rsidR="00A55036">
        <w:t>/collection/item material type</w:t>
      </w:r>
      <w:r>
        <w:t xml:space="preserve"> in Aleph.</w:t>
      </w:r>
    </w:p>
    <w:p w:rsidR="00053D5F" w:rsidRDefault="00053D5F" w:rsidP="00053D5F">
      <w:pPr>
        <w:pStyle w:val="Heading2"/>
      </w:pPr>
      <w:r>
        <w:t>Outline</w:t>
      </w:r>
    </w:p>
    <w:p w:rsidR="00053D5F" w:rsidRDefault="000C43E1" w:rsidP="000C43E1">
      <w:pPr>
        <w:pStyle w:val="ListParagraph"/>
        <w:numPr>
          <w:ilvl w:val="0"/>
          <w:numId w:val="1"/>
        </w:numPr>
      </w:pPr>
      <w:r>
        <w:t>Convert the file (step 1 and 2)</w:t>
      </w:r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>Run a fix DPJST</w:t>
      </w:r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>Check the database</w:t>
      </w:r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 xml:space="preserve">Troubleshoot any </w:t>
      </w:r>
      <w:proofErr w:type="spellStart"/>
      <w:r>
        <w:t>multimatches</w:t>
      </w:r>
      <w:proofErr w:type="spellEnd"/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>Load new and updated bibliographic records and then inventory</w:t>
      </w:r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>Remove 856 from bibliographic records</w:t>
      </w:r>
    </w:p>
    <w:p w:rsidR="000C43E1" w:rsidRDefault="000C43E1" w:rsidP="000C43E1">
      <w:pPr>
        <w:pStyle w:val="Heading2"/>
      </w:pPr>
      <w:r>
        <w:t>Process</w:t>
      </w:r>
    </w:p>
    <w:p w:rsidR="000C43E1" w:rsidRDefault="000C43E1" w:rsidP="000C43E1">
      <w:pPr>
        <w:pStyle w:val="Heading3"/>
      </w:pPr>
      <w:r>
        <w:t>Retrieve MARC file(s)</w:t>
      </w:r>
    </w:p>
    <w:p w:rsidR="000C43E1" w:rsidRDefault="000C43E1" w:rsidP="00E742D7">
      <w:pPr>
        <w:pStyle w:val="ListParagraph"/>
        <w:numPr>
          <w:ilvl w:val="0"/>
          <w:numId w:val="2"/>
        </w:numPr>
      </w:pPr>
      <w:r>
        <w:t>Go to OCLC File Downloads. Search and download file(s).</w:t>
      </w:r>
    </w:p>
    <w:p w:rsidR="00E742D7" w:rsidRDefault="00E742D7" w:rsidP="00E742D7">
      <w:pPr>
        <w:pStyle w:val="ListParagraph"/>
        <w:numPr>
          <w:ilvl w:val="0"/>
          <w:numId w:val="2"/>
        </w:numPr>
      </w:pPr>
      <w:r>
        <w:t>Change the name of the file to be more manageable.</w:t>
      </w:r>
    </w:p>
    <w:p w:rsidR="00E742D7" w:rsidRDefault="00E742D7" w:rsidP="00E742D7">
      <w:pPr>
        <w:pStyle w:val="Heading3"/>
      </w:pPr>
      <w:r>
        <w:lastRenderedPageBreak/>
        <w:t>Load Records into Aleph</w:t>
      </w:r>
    </w:p>
    <w:p w:rsidR="00E742D7" w:rsidRDefault="00E742D7" w:rsidP="00E742D7">
      <w:pPr>
        <w:pStyle w:val="ListParagraph"/>
        <w:numPr>
          <w:ilvl w:val="0"/>
          <w:numId w:val="3"/>
        </w:numPr>
      </w:pPr>
      <w:r>
        <w:t>FTP the file to the /</w:t>
      </w:r>
      <w:proofErr w:type="spellStart"/>
      <w:r>
        <w:t>exlibris</w:t>
      </w:r>
      <w:proofErr w:type="spellEnd"/>
      <w:r>
        <w:t xml:space="preserve">/aleph/u21_1/fcl01/scratch directory. </w:t>
      </w:r>
    </w:p>
    <w:p w:rsidR="00E742D7" w:rsidRDefault="00E742D7" w:rsidP="00E742D7">
      <w:pPr>
        <w:pStyle w:val="ListParagraph"/>
        <w:numPr>
          <w:ilvl w:val="0"/>
          <w:numId w:val="3"/>
        </w:numPr>
      </w:pPr>
      <w:r>
        <w:t>(Step 1) Services/Load Catalog Records and Convert step 1 (file-01)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Input file: name of the marc file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Output file: any name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MARC Record Format: ‘1D’ separator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Library: FCL01</w:t>
      </w:r>
    </w:p>
    <w:p w:rsidR="00DA6CAD" w:rsidRDefault="00DA6CAD">
      <w:r>
        <w:rPr>
          <w:noProof/>
        </w:rPr>
        <w:drawing>
          <wp:inline distT="0" distB="0" distL="0" distR="0" wp14:anchorId="14CA240F" wp14:editId="5698BD25">
            <wp:extent cx="5943600" cy="2607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E742D7" w:rsidP="00E742D7">
      <w:pPr>
        <w:pStyle w:val="ListParagraph"/>
        <w:numPr>
          <w:ilvl w:val="0"/>
          <w:numId w:val="3"/>
        </w:numPr>
      </w:pPr>
      <w:r>
        <w:t>(Step 2) Click on Services/Load Catalog Records and Convert step 2 (file -02)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Input file: name of output file from step 1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Output file: new name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MARC Record Form: Marc Record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Library: FCL01</w:t>
      </w:r>
    </w:p>
    <w:p w:rsidR="00DA6CAD" w:rsidRDefault="00DA6CAD">
      <w:r>
        <w:rPr>
          <w:noProof/>
        </w:rPr>
        <w:drawing>
          <wp:inline distT="0" distB="0" distL="0" distR="0" wp14:anchorId="4084F080" wp14:editId="2DDF07A9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E742D7" w:rsidP="00E742D7">
      <w:pPr>
        <w:pStyle w:val="ListParagraph"/>
        <w:numPr>
          <w:ilvl w:val="0"/>
          <w:numId w:val="3"/>
        </w:numPr>
      </w:pPr>
      <w:r>
        <w:t>(FIX) Services/Load Catalog Records and select Fix Catalog Records (manage-37)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Input File: Name of output file from step 2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Output file: New name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lastRenderedPageBreak/>
        <w:t>Input File Type: ALEPH Sequential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Fix Routine: DPJST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Update Database: No</w:t>
      </w:r>
    </w:p>
    <w:p w:rsidR="00DA6CAD" w:rsidRDefault="00DA6CAD">
      <w:r>
        <w:rPr>
          <w:noProof/>
        </w:rPr>
        <w:drawing>
          <wp:inline distT="0" distB="0" distL="0" distR="0" wp14:anchorId="5CB4758B" wp14:editId="33732E52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EB1A95" w:rsidP="00EB1A95">
      <w:pPr>
        <w:pStyle w:val="ListParagraph"/>
        <w:numPr>
          <w:ilvl w:val="0"/>
          <w:numId w:val="3"/>
        </w:numPr>
      </w:pPr>
      <w:r>
        <w:t>(Check Database) Services/Load Catalog Records and select Check Input File Against Database (manage-36)</w:t>
      </w:r>
    </w:p>
    <w:p w:rsidR="00EB1A95" w:rsidRDefault="00EB1A95" w:rsidP="00EB1A95">
      <w:pPr>
        <w:pStyle w:val="ListParagraph"/>
        <w:numPr>
          <w:ilvl w:val="1"/>
          <w:numId w:val="3"/>
        </w:numPr>
      </w:pPr>
      <w:r>
        <w:t>Input file: Name of output file from manage-37</w:t>
      </w:r>
    </w:p>
    <w:p w:rsidR="00EB1A95" w:rsidRDefault="00EB1A95" w:rsidP="00EB1A95">
      <w:pPr>
        <w:pStyle w:val="ListParagraph"/>
        <w:numPr>
          <w:ilvl w:val="1"/>
          <w:numId w:val="3"/>
        </w:numPr>
      </w:pPr>
      <w:r>
        <w:t>Output file 1, 2 &amp; 3: give numbers 0 (new or no matches), 1 (update or single match), 2 (</w:t>
      </w:r>
      <w:proofErr w:type="spellStart"/>
      <w:r>
        <w:t>multimatches</w:t>
      </w:r>
      <w:proofErr w:type="spellEnd"/>
      <w:r>
        <w:t>)</w:t>
      </w:r>
    </w:p>
    <w:p w:rsidR="00EB1A95" w:rsidRDefault="00EB1A95" w:rsidP="00EB1A95">
      <w:pPr>
        <w:pStyle w:val="ListParagraph"/>
        <w:numPr>
          <w:ilvl w:val="1"/>
          <w:numId w:val="3"/>
        </w:numPr>
      </w:pPr>
      <w:r>
        <w:t>Match Selection: 0359A</w:t>
      </w:r>
    </w:p>
    <w:p w:rsidR="0058163C" w:rsidRDefault="0058163C" w:rsidP="00EB1A95">
      <w:pPr>
        <w:pStyle w:val="ListParagraph"/>
        <w:numPr>
          <w:ilvl w:val="1"/>
          <w:numId w:val="3"/>
        </w:numPr>
      </w:pPr>
      <w:r>
        <w:t>Tag for Multiple Record Numbers: 989 or some other field never used</w:t>
      </w:r>
    </w:p>
    <w:p w:rsidR="0058163C" w:rsidRDefault="0058163C" w:rsidP="00EB1A95">
      <w:pPr>
        <w:pStyle w:val="ListParagraph"/>
        <w:numPr>
          <w:ilvl w:val="1"/>
          <w:numId w:val="3"/>
        </w:numPr>
      </w:pPr>
      <w:r>
        <w:t>Library: FCL01</w:t>
      </w:r>
    </w:p>
    <w:p w:rsidR="00DA6CAD" w:rsidRDefault="00DA6CAD">
      <w:r>
        <w:rPr>
          <w:noProof/>
        </w:rPr>
        <w:lastRenderedPageBreak/>
        <w:drawing>
          <wp:inline distT="0" distB="0" distL="0" distR="0" wp14:anchorId="03494481" wp14:editId="38E7B5E0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DA6CAD"/>
    <w:p w:rsidR="0058163C" w:rsidRDefault="0058163C" w:rsidP="0058163C">
      <w:pPr>
        <w:pStyle w:val="ListParagraph"/>
        <w:numPr>
          <w:ilvl w:val="0"/>
          <w:numId w:val="3"/>
        </w:numPr>
        <w:spacing w:after="200" w:line="276" w:lineRule="auto"/>
      </w:pPr>
      <w:r>
        <w:t>(</w:t>
      </w:r>
      <w:proofErr w:type="gramStart"/>
      <w:r w:rsidRPr="0058163C">
        <w:rPr>
          <w:b/>
          <w:u w:val="single"/>
        </w:rPr>
        <w:t xml:space="preserve">NEW </w:t>
      </w:r>
      <w:r w:rsidR="00847657">
        <w:rPr>
          <w:b/>
          <w:u w:val="single"/>
        </w:rPr>
        <w:t xml:space="preserve"> &amp;</w:t>
      </w:r>
      <w:proofErr w:type="gramEnd"/>
      <w:r w:rsidR="00847657">
        <w:rPr>
          <w:b/>
          <w:u w:val="single"/>
        </w:rPr>
        <w:t xml:space="preserve"> Updated </w:t>
      </w:r>
      <w:r w:rsidRPr="0058163C">
        <w:rPr>
          <w:b/>
          <w:u w:val="single"/>
        </w:rPr>
        <w:t>RECORDS LOAD</w:t>
      </w:r>
      <w:r>
        <w:t xml:space="preserve">): There is data in the file with the 0 at the end. </w:t>
      </w:r>
      <w:r w:rsidRPr="00EE487E">
        <w:t xml:space="preserve">Load </w:t>
      </w:r>
      <w:r>
        <w:t>that file under Services/Load Catalog Records and select Load Catalog Records (manage-18)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Input file: File name with 0 at the end from manage-36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Output file for Rejected Records: Add new file name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Output file for Logging System Numbers: Add new file name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Procedure to Rune: Add new records to the database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If Updating Current Records: Replace fields within a record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Indexing: Full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Fix Routine: None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Merge/Preferred Routine: None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Character Conversion: OCLC_UTF_TO_UTF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No. of Catalogers Currently Working: Multi-users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Library: FCL01</w:t>
      </w:r>
    </w:p>
    <w:p w:rsidR="0058163C" w:rsidRDefault="0058163C"/>
    <w:p w:rsidR="00DA6CAD" w:rsidRDefault="00DA6CAD">
      <w:r>
        <w:rPr>
          <w:noProof/>
        </w:rPr>
        <w:lastRenderedPageBreak/>
        <w:drawing>
          <wp:inline distT="0" distB="0" distL="0" distR="0" wp14:anchorId="1AC764E1" wp14:editId="34919F45">
            <wp:extent cx="5943600" cy="422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3C" w:rsidRDefault="0058163C" w:rsidP="0058163C">
      <w:pPr>
        <w:spacing w:after="200" w:line="276" w:lineRule="auto"/>
      </w:pPr>
    </w:p>
    <w:p w:rsidR="0058163C" w:rsidRDefault="0058163C" w:rsidP="0058163C">
      <w:pPr>
        <w:pStyle w:val="ListParagraph"/>
        <w:numPr>
          <w:ilvl w:val="0"/>
          <w:numId w:val="3"/>
        </w:numPr>
        <w:spacing w:after="200" w:line="276" w:lineRule="auto"/>
      </w:pPr>
      <w:r w:rsidRPr="0058163C">
        <w:rPr>
          <w:b/>
        </w:rPr>
        <w:t xml:space="preserve">(Add Inventory for Records) </w:t>
      </w:r>
      <w:r>
        <w:t>Add Items/Holdings for New Records Loaded. Go to Serves/Load Catalog Records and select Create Holdings and Item records based on Bibliographic Data (manage-50)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Input file: File name for the list of bib sys numbers created in last step manage-18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ADM Library: DEP50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 Library: FCL60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Expand Procedure: None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Main Field: 949#1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Item/Holdings Creation Table: </w:t>
      </w:r>
      <w:proofErr w:type="spellStart"/>
      <w:r>
        <w:t>tab_hol_item_create_fcjstor</w:t>
      </w:r>
      <w:proofErr w:type="spellEnd"/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Mapping table: </w:t>
      </w:r>
      <w:proofErr w:type="spellStart"/>
      <w:r>
        <w:t>tab_hol_item_map_fc_jstor</w:t>
      </w:r>
      <w:proofErr w:type="spellEnd"/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Holdings Record Creation Mode: Replace existing holdings records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Item Record Creation Mode: Replace existing item records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Holdings/Item Creation Interaction: Create holdings records based only on new items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ADM Cataloger: Your login username to Aleph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ADM Cataloging Level: 20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 Cataloger: Your login username to Aleph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 Cataloging Level: 20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Update Database: Yes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lastRenderedPageBreak/>
        <w:t>Check Item records: Yes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Library: FCL01</w:t>
      </w:r>
    </w:p>
    <w:p w:rsidR="00DA6CAD" w:rsidRDefault="00DA6CAD">
      <w:r>
        <w:rPr>
          <w:noProof/>
        </w:rPr>
        <w:drawing>
          <wp:inline distT="0" distB="0" distL="0" distR="0" wp14:anchorId="6D5AC595" wp14:editId="083B1505">
            <wp:extent cx="6410325" cy="57720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2252" cy="57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DA6CAD"/>
    <w:p w:rsidR="00DA6CAD" w:rsidRDefault="00DA6CAD">
      <w:r>
        <w:rPr>
          <w:noProof/>
        </w:rPr>
        <w:lastRenderedPageBreak/>
        <w:drawing>
          <wp:inline distT="0" distB="0" distL="0" distR="0" wp14:anchorId="5FA4060F" wp14:editId="22C09490">
            <wp:extent cx="5943600" cy="2531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DA6CAD"/>
    <w:p w:rsidR="0058163C" w:rsidRDefault="0058163C" w:rsidP="0058163C">
      <w:pPr>
        <w:pStyle w:val="ListParagraph"/>
        <w:numPr>
          <w:ilvl w:val="0"/>
          <w:numId w:val="3"/>
        </w:numPr>
        <w:spacing w:after="200" w:line="276" w:lineRule="auto"/>
      </w:pPr>
      <w:r w:rsidRPr="0058163C">
        <w:rPr>
          <w:b/>
        </w:rPr>
        <w:t xml:space="preserve">(Remove URLs from New Record Bibs) </w:t>
      </w:r>
      <w:r>
        <w:t>Remove URLs from Bib records: Go to Services/Catalog Maintenance Procedures and select Global Changes (manage-21)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Input File: File name with the Bib sys numbers from manage-18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Output file: File name for log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Update database: Yes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Line in Record</w:t>
      </w:r>
    </w:p>
    <w:p w:rsidR="0058163C" w:rsidRDefault="0058163C" w:rsidP="0058163C">
      <w:pPr>
        <w:pStyle w:val="ListParagraph"/>
        <w:numPr>
          <w:ilvl w:val="2"/>
          <w:numId w:val="3"/>
        </w:numPr>
        <w:spacing w:after="200" w:line="276" w:lineRule="auto"/>
      </w:pPr>
      <w:r>
        <w:t>Tag: 856</w:t>
      </w:r>
    </w:p>
    <w:p w:rsidR="0058163C" w:rsidRDefault="0058163C" w:rsidP="0058163C">
      <w:pPr>
        <w:pStyle w:val="ListParagraph"/>
        <w:numPr>
          <w:ilvl w:val="2"/>
          <w:numId w:val="3"/>
        </w:numPr>
        <w:spacing w:after="200" w:line="276" w:lineRule="auto"/>
      </w:pPr>
      <w:r>
        <w:t>First Indicator: #</w:t>
      </w:r>
    </w:p>
    <w:p w:rsidR="0058163C" w:rsidRDefault="0058163C" w:rsidP="0058163C">
      <w:pPr>
        <w:pStyle w:val="ListParagraph"/>
        <w:numPr>
          <w:ilvl w:val="2"/>
          <w:numId w:val="3"/>
        </w:numPr>
        <w:spacing w:after="200" w:line="276" w:lineRule="auto"/>
      </w:pPr>
      <w:r>
        <w:t>Second Indicator: #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Delete Field: Yes</w:t>
      </w:r>
    </w:p>
    <w:p w:rsidR="00DA6CAD" w:rsidRDefault="0058163C">
      <w:r>
        <w:rPr>
          <w:noProof/>
        </w:rPr>
        <w:drawing>
          <wp:inline distT="0" distB="0" distL="0" distR="0" wp14:anchorId="388244DD" wp14:editId="7898A2FB">
            <wp:extent cx="3209925" cy="3152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706" cy="31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11410B">
      <w:r>
        <w:lastRenderedPageBreak/>
        <w:t xml:space="preserve">Instructions When No Delete File is </w:t>
      </w:r>
      <w:proofErr w:type="gramStart"/>
      <w:r>
        <w:t>Delivered</w:t>
      </w:r>
      <w:proofErr w:type="gramEnd"/>
    </w:p>
    <w:p w:rsidR="005C4FA4" w:rsidRDefault="005C4FA4">
      <w:r>
        <w:t xml:space="preserve">This will create a list of records that need to </w:t>
      </w:r>
      <w:proofErr w:type="gramStart"/>
      <w:r>
        <w:t>be deleted</w:t>
      </w:r>
      <w:proofErr w:type="gramEnd"/>
      <w:r>
        <w:t>.</w:t>
      </w:r>
    </w:p>
    <w:p w:rsidR="00DA6CAD" w:rsidRDefault="00DA6CAD">
      <w:r>
        <w:rPr>
          <w:noProof/>
        </w:rPr>
        <w:drawing>
          <wp:inline distT="0" distB="0" distL="0" distR="0" wp14:anchorId="7D0A379F" wp14:editId="1DBE32C5">
            <wp:extent cx="5943600" cy="2234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DA6CAD"/>
    <w:sectPr w:rsidR="00DA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31031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A747F"/>
    <w:multiLevelType w:val="hybridMultilevel"/>
    <w:tmpl w:val="BAB8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7339C"/>
    <w:multiLevelType w:val="multilevel"/>
    <w:tmpl w:val="DEA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E7D4A6D"/>
    <w:multiLevelType w:val="hybridMultilevel"/>
    <w:tmpl w:val="E494A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AD"/>
    <w:rsid w:val="00053D5F"/>
    <w:rsid w:val="000C43E1"/>
    <w:rsid w:val="0011410B"/>
    <w:rsid w:val="0025146C"/>
    <w:rsid w:val="0058163C"/>
    <w:rsid w:val="005C4FA4"/>
    <w:rsid w:val="00847657"/>
    <w:rsid w:val="00A55036"/>
    <w:rsid w:val="00A95D3C"/>
    <w:rsid w:val="00AE527E"/>
    <w:rsid w:val="00C07B90"/>
    <w:rsid w:val="00CF0F54"/>
    <w:rsid w:val="00DA6CAD"/>
    <w:rsid w:val="00E742D7"/>
    <w:rsid w:val="00E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E67A"/>
  <w15:chartTrackingRefBased/>
  <w15:docId w15:val="{B6FF94FB-8A77-4202-8AF4-33446E6D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3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3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43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FDD819A7.dotm</Template>
  <TotalTime>98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8</cp:revision>
  <dcterms:created xsi:type="dcterms:W3CDTF">2019-02-22T19:41:00Z</dcterms:created>
  <dcterms:modified xsi:type="dcterms:W3CDTF">2019-04-19T12:54:00Z</dcterms:modified>
</cp:coreProperties>
</file>