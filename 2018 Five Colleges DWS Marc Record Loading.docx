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7C" w:rsidRDefault="00B81664" w:rsidP="006A057C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Five Colleges</w:t>
      </w:r>
      <w:r w:rsidR="006A057C">
        <w:rPr>
          <w:rFonts w:eastAsia="Times New Roman"/>
        </w:rPr>
        <w:t xml:space="preserve"> MARC Record Loading</w:t>
      </w:r>
    </w:p>
    <w:p w:rsidR="00C17DFF" w:rsidRPr="006A057C" w:rsidRDefault="00D54208" w:rsidP="006A057C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Documents </w:t>
      </w:r>
      <w:proofErr w:type="gramStart"/>
      <w:r>
        <w:rPr>
          <w:rFonts w:eastAsia="Times New Roman"/>
        </w:rPr>
        <w:t>Without</w:t>
      </w:r>
      <w:proofErr w:type="gramEnd"/>
      <w:r>
        <w:rPr>
          <w:rFonts w:eastAsia="Times New Roman"/>
        </w:rPr>
        <w:t xml:space="preserve"> Shelves</w:t>
      </w:r>
    </w:p>
    <w:p w:rsidR="00C17DFF" w:rsidRDefault="00C17DFF" w:rsidP="00C17D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57E" w:rsidRDefault="0071057E" w:rsidP="006A057C">
      <w:pPr>
        <w:pStyle w:val="Heading2"/>
        <w:rPr>
          <w:rFonts w:eastAsia="Times New Roman"/>
        </w:rPr>
      </w:pPr>
      <w:r>
        <w:rPr>
          <w:rFonts w:eastAsia="Times New Roman"/>
        </w:rPr>
        <w:t>Collection Code: FCDWS</w:t>
      </w:r>
    </w:p>
    <w:p w:rsidR="006A057C" w:rsidRPr="006A057C" w:rsidRDefault="00D54208" w:rsidP="006A057C">
      <w:pPr>
        <w:pStyle w:val="Heading2"/>
        <w:rPr>
          <w:rFonts w:eastAsia="Times New Roman"/>
        </w:rPr>
      </w:pPr>
      <w:r>
        <w:rPr>
          <w:rFonts w:eastAsia="Times New Roman"/>
        </w:rPr>
        <w:t>Files</w:t>
      </w:r>
    </w:p>
    <w:p w:rsidR="009F439C" w:rsidRDefault="00D54208" w:rsidP="006A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Notification when files are ready come via email. It is important to grab the file as some archives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removed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site. The files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prepared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have already been configured. Files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delivered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monthly.</w:t>
      </w:r>
    </w:p>
    <w:p w:rsidR="00BA7E22" w:rsidRDefault="00BA7E22" w:rsidP="006A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7E22" w:rsidRDefault="00BA7E22" w:rsidP="00BA7E22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Preprep</w:t>
      </w:r>
      <w:proofErr w:type="spellEnd"/>
      <w:r>
        <w:rPr>
          <w:rFonts w:eastAsia="Times New Roman"/>
        </w:rPr>
        <w:t xml:space="preserve"> Files</w:t>
      </w:r>
    </w:p>
    <w:p w:rsidR="00BA7E22" w:rsidRDefault="00BA7E22" w:rsidP="006A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sets can include a mix of formats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streaming audio, etc. Some records will also have multiple 856s or none at all. </w:t>
      </w:r>
      <w:r w:rsidR="006518E0">
        <w:rPr>
          <w:rFonts w:ascii="Times New Roman" w:eastAsia="Times New Roman" w:hAnsi="Times New Roman" w:cs="Times New Roman"/>
          <w:sz w:val="24"/>
          <w:szCs w:val="24"/>
        </w:rPr>
        <w:t>For the time being, no modifications will be done to the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716E" w:rsidRDefault="005D716E" w:rsidP="006A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16E" w:rsidRDefault="005D716E" w:rsidP="005D716E">
      <w:pPr>
        <w:pStyle w:val="Heading2"/>
        <w:rPr>
          <w:rFonts w:eastAsia="Times New Roman"/>
        </w:rPr>
      </w:pPr>
      <w:r>
        <w:rPr>
          <w:rFonts w:eastAsia="Times New Roman"/>
        </w:rPr>
        <w:t>Outline</w:t>
      </w:r>
    </w:p>
    <w:p w:rsidR="005D716E" w:rsidRDefault="005D716E" w:rsidP="005D71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the file (step 1 and 2)</w:t>
      </w:r>
    </w:p>
    <w:p w:rsidR="005D716E" w:rsidRDefault="005D716E" w:rsidP="005D71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a fix on the converted file</w:t>
      </w:r>
    </w:p>
    <w:p w:rsidR="005D716E" w:rsidRDefault="005D716E" w:rsidP="005D71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file against the database to determine what records are new, updates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multimatches</w:t>
      </w:r>
      <w:proofErr w:type="spellEnd"/>
    </w:p>
    <w:p w:rsidR="005D716E" w:rsidRDefault="005D716E" w:rsidP="005D71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multimatches</w:t>
      </w:r>
      <w:proofErr w:type="spellEnd"/>
    </w:p>
    <w:p w:rsidR="005D716E" w:rsidRDefault="005D716E" w:rsidP="005D71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new and then update records</w:t>
      </w:r>
    </w:p>
    <w:p w:rsidR="005D716E" w:rsidRPr="005D716E" w:rsidRDefault="005D716E" w:rsidP="005D716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bibliographic record.</w:t>
      </w:r>
    </w:p>
    <w:p w:rsidR="006A057C" w:rsidRPr="006A057C" w:rsidRDefault="006A057C" w:rsidP="00C17D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192" w:rsidRDefault="00D14192" w:rsidP="006A057C">
      <w:pPr>
        <w:pStyle w:val="Heading2"/>
        <w:rPr>
          <w:rFonts w:eastAsia="Times New Roman"/>
        </w:rPr>
      </w:pPr>
      <w:r>
        <w:rPr>
          <w:rFonts w:eastAsia="Times New Roman"/>
        </w:rPr>
        <w:t>Process</w:t>
      </w:r>
    </w:p>
    <w:p w:rsidR="00721080" w:rsidRPr="006A057C" w:rsidRDefault="00200C06" w:rsidP="00D14192">
      <w:pPr>
        <w:pStyle w:val="Heading3"/>
        <w:rPr>
          <w:rFonts w:eastAsia="Times New Roman"/>
        </w:rPr>
      </w:pPr>
      <w:r>
        <w:rPr>
          <w:rFonts w:eastAsia="Times New Roman"/>
        </w:rPr>
        <w:t>Retrieve MARC file(s)</w:t>
      </w:r>
    </w:p>
    <w:p w:rsidR="00200C06" w:rsidRDefault="00200C06" w:rsidP="00200C06">
      <w:pPr>
        <w:pStyle w:val="ListParagraph"/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06">
        <w:rPr>
          <w:rFonts w:ascii="Times New Roman" w:eastAsia="Times New Roman" w:hAnsi="Times New Roman" w:cs="Times New Roman"/>
          <w:sz w:val="24"/>
          <w:szCs w:val="24"/>
        </w:rPr>
        <w:t xml:space="preserve">Once an email notification </w:t>
      </w:r>
      <w:proofErr w:type="gramStart"/>
      <w:r w:rsidRPr="00200C06">
        <w:rPr>
          <w:rFonts w:ascii="Times New Roman" w:eastAsia="Times New Roman" w:hAnsi="Times New Roman" w:cs="Times New Roman"/>
          <w:sz w:val="24"/>
          <w:szCs w:val="24"/>
        </w:rPr>
        <w:t>has been received</w:t>
      </w:r>
      <w:proofErr w:type="gramEnd"/>
      <w:r w:rsidRPr="00200C06">
        <w:rPr>
          <w:rFonts w:ascii="Times New Roman" w:eastAsia="Times New Roman" w:hAnsi="Times New Roman" w:cs="Times New Roman"/>
          <w:sz w:val="24"/>
          <w:szCs w:val="24"/>
        </w:rPr>
        <w:t xml:space="preserve">, download file(s) from site. </w:t>
      </w:r>
      <w:r>
        <w:rPr>
          <w:rFonts w:ascii="Times New Roman" w:eastAsia="Times New Roman" w:hAnsi="Times New Roman" w:cs="Times New Roman"/>
          <w:sz w:val="24"/>
          <w:szCs w:val="24"/>
        </w:rPr>
        <w:t>File name will be in all CAPS.</w:t>
      </w:r>
    </w:p>
    <w:p w:rsidR="00C17DFF" w:rsidRPr="00200C06" w:rsidRDefault="00200C06" w:rsidP="00200C06">
      <w:pPr>
        <w:pStyle w:val="ListParagraph"/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06">
        <w:rPr>
          <w:rFonts w:ascii="Times New Roman" w:eastAsia="Times New Roman" w:hAnsi="Times New Roman" w:cs="Times New Roman"/>
          <w:sz w:val="24"/>
          <w:szCs w:val="24"/>
        </w:rPr>
        <w:t>Change the file name to lowercase.</w:t>
      </w:r>
      <w:r w:rsidR="00C17DFF" w:rsidRPr="00200C0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3AFB" w:rsidRDefault="00853AFB" w:rsidP="00D14192">
      <w:pPr>
        <w:pStyle w:val="Heading3"/>
        <w:rPr>
          <w:rFonts w:eastAsia="Times New Roman"/>
        </w:rPr>
      </w:pPr>
      <w:r w:rsidRPr="006A057C">
        <w:rPr>
          <w:rFonts w:eastAsia="Times New Roman"/>
        </w:rPr>
        <w:t>Load Records into Aleph</w:t>
      </w:r>
    </w:p>
    <w:p w:rsidR="000A2BD1" w:rsidRDefault="00EE08A1" w:rsidP="00EE08A1">
      <w:pPr>
        <w:pStyle w:val="ListParagraph"/>
        <w:numPr>
          <w:ilvl w:val="0"/>
          <w:numId w:val="22"/>
        </w:numPr>
      </w:pPr>
      <w:r>
        <w:t>FTP the file to the /</w:t>
      </w:r>
      <w:proofErr w:type="spellStart"/>
      <w:r>
        <w:t>exlibris</w:t>
      </w:r>
      <w:proofErr w:type="spellEnd"/>
      <w:r>
        <w:t xml:space="preserve">/aleph/u21_1/fc101/scratch directory on the Aleph server. The Aleph Cataloging Client </w:t>
      </w:r>
      <w:proofErr w:type="gramStart"/>
      <w:r>
        <w:t>can also be used</w:t>
      </w:r>
      <w:proofErr w:type="gramEnd"/>
      <w:r>
        <w:t xml:space="preserve"> to upload the file in the fc101/scratch director</w:t>
      </w:r>
      <w:r w:rsidR="000533AF">
        <w:t>. (Note: To do this use Import Records, select input file and convert procedure.)</w:t>
      </w:r>
    </w:p>
    <w:p w:rsidR="000533AF" w:rsidRDefault="005D716E" w:rsidP="00EE08A1">
      <w:pPr>
        <w:pStyle w:val="ListParagraph"/>
        <w:numPr>
          <w:ilvl w:val="0"/>
          <w:numId w:val="22"/>
        </w:numPr>
      </w:pPr>
      <w:r>
        <w:t>(</w:t>
      </w:r>
      <w:r>
        <w:rPr>
          <w:b/>
        </w:rPr>
        <w:t xml:space="preserve">Step 1) </w:t>
      </w:r>
      <w:r w:rsidR="000533AF">
        <w:t>In the Cataloging Client, u</w:t>
      </w:r>
      <w:r w:rsidR="005019F3">
        <w:t>nder “Aleph”, click on Services/Load Catalog Records</w:t>
      </w:r>
      <w:r w:rsidR="00551C52">
        <w:t xml:space="preserve"> and Convert</w:t>
      </w:r>
      <w:r w:rsidR="005019F3">
        <w:t xml:space="preserve"> step</w:t>
      </w:r>
      <w:r w:rsidR="00551C52">
        <w:t xml:space="preserve"> 1 (file-01)</w:t>
      </w:r>
    </w:p>
    <w:p w:rsidR="005019F3" w:rsidRDefault="005019F3" w:rsidP="005019F3">
      <w:pPr>
        <w:pStyle w:val="ListParagraph"/>
        <w:numPr>
          <w:ilvl w:val="2"/>
          <w:numId w:val="22"/>
        </w:numPr>
      </w:pPr>
      <w:r>
        <w:t>Input file: name of the marc file all lower case</w:t>
      </w:r>
    </w:p>
    <w:p w:rsidR="005019F3" w:rsidRDefault="005019F3" w:rsidP="005019F3">
      <w:pPr>
        <w:pStyle w:val="ListParagraph"/>
        <w:numPr>
          <w:ilvl w:val="2"/>
          <w:numId w:val="22"/>
        </w:numPr>
      </w:pPr>
      <w:r>
        <w:t>Output file: this can be any name</w:t>
      </w:r>
    </w:p>
    <w:p w:rsidR="005019F3" w:rsidRDefault="005019F3" w:rsidP="005019F3">
      <w:pPr>
        <w:pStyle w:val="ListParagraph"/>
        <w:numPr>
          <w:ilvl w:val="2"/>
          <w:numId w:val="22"/>
        </w:numPr>
      </w:pPr>
      <w:r>
        <w:t>Select “Marc records delimited by 1D separator”</w:t>
      </w:r>
    </w:p>
    <w:p w:rsidR="005019F3" w:rsidRDefault="005019F3" w:rsidP="005019F3">
      <w:pPr>
        <w:pStyle w:val="ListParagraph"/>
        <w:numPr>
          <w:ilvl w:val="2"/>
          <w:numId w:val="22"/>
        </w:numPr>
      </w:pPr>
      <w:r>
        <w:lastRenderedPageBreak/>
        <w:t>FCL01</w:t>
      </w:r>
    </w:p>
    <w:p w:rsidR="000533AF" w:rsidRDefault="005019F3" w:rsidP="000533AF">
      <w:pPr>
        <w:pStyle w:val="ListParagraph"/>
      </w:pPr>
      <w:r>
        <w:rPr>
          <w:noProof/>
        </w:rPr>
        <w:drawing>
          <wp:inline distT="0" distB="0" distL="0" distR="0" wp14:anchorId="431BC3E0" wp14:editId="22A7A760">
            <wp:extent cx="5943600" cy="262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F49">
        <w:rPr>
          <w:noProof/>
        </w:rPr>
        <w:t xml:space="preserve"> </w:t>
      </w:r>
    </w:p>
    <w:p w:rsidR="000533AF" w:rsidRDefault="005D716E" w:rsidP="00EE08A1">
      <w:pPr>
        <w:pStyle w:val="ListParagraph"/>
        <w:numPr>
          <w:ilvl w:val="0"/>
          <w:numId w:val="22"/>
        </w:numPr>
      </w:pPr>
      <w:r>
        <w:rPr>
          <w:b/>
        </w:rPr>
        <w:t xml:space="preserve">(STEP 2) </w:t>
      </w:r>
      <w:r w:rsidR="000533AF">
        <w:t>Click on Servi</w:t>
      </w:r>
      <w:r w:rsidR="005019F3">
        <w:t>ces/Load Catalog Records and select Convert step 2 (file-02)</w:t>
      </w:r>
    </w:p>
    <w:p w:rsidR="000533AF" w:rsidRDefault="000533AF" w:rsidP="000533AF">
      <w:pPr>
        <w:pStyle w:val="ListParagraph"/>
        <w:numPr>
          <w:ilvl w:val="2"/>
          <w:numId w:val="22"/>
        </w:numPr>
      </w:pPr>
      <w:r>
        <w:t xml:space="preserve">Input File: The name of the </w:t>
      </w:r>
      <w:r w:rsidR="005019F3">
        <w:t>file from output in step 1</w:t>
      </w:r>
    </w:p>
    <w:p w:rsidR="000533AF" w:rsidRDefault="005019F3" w:rsidP="000533AF">
      <w:pPr>
        <w:pStyle w:val="ListParagraph"/>
        <w:numPr>
          <w:ilvl w:val="2"/>
          <w:numId w:val="22"/>
        </w:numPr>
      </w:pPr>
      <w:r>
        <w:t>Output file: A new file name</w:t>
      </w:r>
    </w:p>
    <w:p w:rsidR="000533AF" w:rsidRDefault="005019F3" w:rsidP="000533AF">
      <w:pPr>
        <w:pStyle w:val="ListParagraph"/>
        <w:numPr>
          <w:ilvl w:val="2"/>
          <w:numId w:val="22"/>
        </w:numPr>
      </w:pPr>
      <w:r>
        <w:t>Marc Record format: Marc Record</w:t>
      </w:r>
    </w:p>
    <w:p w:rsidR="005019F3" w:rsidRDefault="005019F3" w:rsidP="000533AF">
      <w:pPr>
        <w:pStyle w:val="ListParagraph"/>
        <w:numPr>
          <w:ilvl w:val="2"/>
          <w:numId w:val="22"/>
        </w:numPr>
      </w:pPr>
      <w:r>
        <w:t>Library: FCL01</w:t>
      </w:r>
    </w:p>
    <w:p w:rsidR="000533AF" w:rsidRDefault="000533AF" w:rsidP="000533AF">
      <w:pPr>
        <w:pStyle w:val="ListParagraph"/>
        <w:numPr>
          <w:ilvl w:val="2"/>
          <w:numId w:val="22"/>
        </w:numPr>
      </w:pPr>
      <w:r>
        <w:t>Click Submit</w:t>
      </w:r>
    </w:p>
    <w:p w:rsidR="005019F3" w:rsidRDefault="005019F3" w:rsidP="005019F3">
      <w:r>
        <w:rPr>
          <w:noProof/>
        </w:rPr>
        <w:drawing>
          <wp:inline distT="0" distB="0" distL="0" distR="0" wp14:anchorId="50A1D88F" wp14:editId="19D287F3">
            <wp:extent cx="5943600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9" w:rsidRDefault="005D716E" w:rsidP="00170F49">
      <w:pPr>
        <w:pStyle w:val="ListParagraph"/>
        <w:numPr>
          <w:ilvl w:val="0"/>
          <w:numId w:val="22"/>
        </w:numPr>
      </w:pPr>
      <w:r>
        <w:rPr>
          <w:b/>
        </w:rPr>
        <w:t xml:space="preserve">(FIX) </w:t>
      </w:r>
      <w:r w:rsidR="005019F3">
        <w:t>Click on Services/Load Catalog Records and select Fix Catalog Records (manage-37)</w:t>
      </w:r>
    </w:p>
    <w:p w:rsidR="00170F49" w:rsidRDefault="005019F3" w:rsidP="00170F49">
      <w:pPr>
        <w:pStyle w:val="ListParagraph"/>
        <w:numPr>
          <w:ilvl w:val="2"/>
          <w:numId w:val="22"/>
        </w:numPr>
      </w:pPr>
      <w:r>
        <w:t xml:space="preserve">Input File: Name of </w:t>
      </w:r>
      <w:r w:rsidR="00833A62">
        <w:t xml:space="preserve">output </w:t>
      </w:r>
      <w:r>
        <w:t>file from step 2</w:t>
      </w:r>
    </w:p>
    <w:p w:rsidR="00170F49" w:rsidRDefault="005019F3" w:rsidP="00170F49">
      <w:pPr>
        <w:pStyle w:val="ListParagraph"/>
        <w:numPr>
          <w:ilvl w:val="2"/>
          <w:numId w:val="22"/>
        </w:numPr>
      </w:pPr>
      <w:r>
        <w:t>Output File: New name</w:t>
      </w:r>
    </w:p>
    <w:p w:rsidR="00170F49" w:rsidRDefault="005019F3" w:rsidP="00170F49">
      <w:pPr>
        <w:pStyle w:val="ListParagraph"/>
        <w:numPr>
          <w:ilvl w:val="2"/>
          <w:numId w:val="22"/>
        </w:numPr>
      </w:pPr>
      <w:r>
        <w:t>Input File Type: ALEPH Sequential</w:t>
      </w:r>
    </w:p>
    <w:p w:rsidR="005019F3" w:rsidRDefault="005019F3" w:rsidP="00170F49">
      <w:pPr>
        <w:pStyle w:val="ListParagraph"/>
        <w:numPr>
          <w:ilvl w:val="2"/>
          <w:numId w:val="22"/>
        </w:numPr>
      </w:pPr>
      <w:r>
        <w:t>Fix Routine: DPFIX</w:t>
      </w:r>
    </w:p>
    <w:p w:rsidR="005019F3" w:rsidRPr="00170F49" w:rsidRDefault="005019F3" w:rsidP="00170F49">
      <w:pPr>
        <w:pStyle w:val="ListParagraph"/>
        <w:numPr>
          <w:ilvl w:val="2"/>
          <w:numId w:val="22"/>
        </w:numPr>
      </w:pPr>
      <w:r>
        <w:t>Update Database: No</w:t>
      </w:r>
    </w:p>
    <w:p w:rsidR="00170F49" w:rsidRPr="00170F49" w:rsidRDefault="005019F3" w:rsidP="00170F49">
      <w:r>
        <w:rPr>
          <w:noProof/>
        </w:rPr>
        <w:lastRenderedPageBreak/>
        <w:drawing>
          <wp:inline distT="0" distB="0" distL="0" distR="0" wp14:anchorId="3D1221F0" wp14:editId="315106F0">
            <wp:extent cx="5419725" cy="3084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895" cy="30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9" w:rsidRDefault="005D716E" w:rsidP="00170F49">
      <w:pPr>
        <w:pStyle w:val="ListParagraph"/>
        <w:numPr>
          <w:ilvl w:val="0"/>
          <w:numId w:val="22"/>
        </w:numPr>
      </w:pPr>
      <w:r>
        <w:rPr>
          <w:b/>
        </w:rPr>
        <w:t xml:space="preserve">(CHECK Database) </w:t>
      </w:r>
      <w:r w:rsidR="00833A62">
        <w:t xml:space="preserve">Click on Services/Load Catalog Records and select </w:t>
      </w:r>
      <w:r>
        <w:t>Check Input File Against Database</w:t>
      </w:r>
      <w:r w:rsidR="00833A62">
        <w:t xml:space="preserve"> (manage-36)</w:t>
      </w:r>
    </w:p>
    <w:p w:rsidR="00170F49" w:rsidRDefault="00EE487E" w:rsidP="00170F49">
      <w:pPr>
        <w:pStyle w:val="ListParagraph"/>
        <w:numPr>
          <w:ilvl w:val="2"/>
          <w:numId w:val="22"/>
        </w:numPr>
      </w:pPr>
      <w:r>
        <w:t>Inp</w:t>
      </w:r>
      <w:r w:rsidR="00833A62">
        <w:t>ut File: Name of output file from manage-37</w:t>
      </w:r>
    </w:p>
    <w:p w:rsidR="00EE487E" w:rsidRDefault="00833A62" w:rsidP="00170F49">
      <w:pPr>
        <w:pStyle w:val="ListParagraph"/>
        <w:numPr>
          <w:ilvl w:val="2"/>
          <w:numId w:val="22"/>
        </w:numPr>
      </w:pPr>
      <w:r>
        <w:t xml:space="preserve">Output File 1, 2, &amp; 3: </w:t>
      </w:r>
      <w:r w:rsidR="00E37D7A">
        <w:t>give</w:t>
      </w:r>
      <w:r>
        <w:t xml:space="preserve"> number 0</w:t>
      </w:r>
      <w:proofErr w:type="gramStart"/>
      <w:r>
        <w:t>,1</w:t>
      </w:r>
      <w:proofErr w:type="gramEnd"/>
      <w:r>
        <w:t>, and 2 to 3 output file names. These map to: 0-&gt;new, 1-&gt;updates, 2-&gt;</w:t>
      </w:r>
      <w:proofErr w:type="spellStart"/>
      <w:r>
        <w:t>multimatch</w:t>
      </w:r>
      <w:proofErr w:type="spellEnd"/>
    </w:p>
    <w:p w:rsidR="00EE487E" w:rsidRDefault="00833A62" w:rsidP="00833A62">
      <w:pPr>
        <w:pStyle w:val="ListParagraph"/>
        <w:numPr>
          <w:ilvl w:val="2"/>
          <w:numId w:val="22"/>
        </w:numPr>
      </w:pPr>
      <w:r>
        <w:t>Match Selection</w:t>
      </w:r>
      <w:r w:rsidR="00EE487E">
        <w:t xml:space="preserve">: </w:t>
      </w:r>
      <w:r>
        <w:t>OCLC</w:t>
      </w:r>
      <w:r w:rsidR="00D3553D">
        <w:t xml:space="preserve"> (you might have to select DP35 to avoid false </w:t>
      </w:r>
      <w:proofErr w:type="spellStart"/>
      <w:r w:rsidR="00D3553D">
        <w:t>multimatches</w:t>
      </w:r>
      <w:proofErr w:type="spellEnd"/>
      <w:r w:rsidR="00D3553D">
        <w:t>)</w:t>
      </w:r>
      <w:bookmarkStart w:id="0" w:name="_GoBack"/>
      <w:bookmarkEnd w:id="0"/>
    </w:p>
    <w:p w:rsidR="00833A62" w:rsidRDefault="00833A62" w:rsidP="00833A62">
      <w:pPr>
        <w:pStyle w:val="ListParagraph"/>
        <w:numPr>
          <w:ilvl w:val="2"/>
          <w:numId w:val="22"/>
        </w:numPr>
      </w:pPr>
      <w:r>
        <w:t>Tag for multiple Match Record Numbers: 989</w:t>
      </w:r>
      <w:r w:rsidR="001B2589">
        <w:t xml:space="preserve"> (or some other field never used such as 902)</w:t>
      </w:r>
    </w:p>
    <w:p w:rsidR="00EE487E" w:rsidRDefault="00EE487E" w:rsidP="001B2589">
      <w:pPr>
        <w:pStyle w:val="ListParagraph"/>
        <w:numPr>
          <w:ilvl w:val="2"/>
          <w:numId w:val="22"/>
        </w:numPr>
      </w:pPr>
      <w:r>
        <w:t>Library: “FCL01”</w:t>
      </w:r>
    </w:p>
    <w:p w:rsidR="00EE487E" w:rsidRPr="00833A62" w:rsidRDefault="001B2589" w:rsidP="00EE487E">
      <w:pPr>
        <w:pStyle w:val="ListParagraph"/>
        <w:numPr>
          <w:ilvl w:val="2"/>
          <w:numId w:val="22"/>
        </w:numPr>
      </w:pPr>
      <w:r>
        <w:t xml:space="preserve">Click Submit </w:t>
      </w:r>
    </w:p>
    <w:p w:rsidR="00833A62" w:rsidRPr="00EE487E" w:rsidRDefault="00833A62" w:rsidP="00833A62">
      <w:r>
        <w:rPr>
          <w:noProof/>
        </w:rPr>
        <w:drawing>
          <wp:inline distT="0" distB="0" distL="0" distR="0" wp14:anchorId="1F62048E" wp14:editId="018ECB74">
            <wp:extent cx="5943600" cy="2550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89" w:rsidRDefault="001B2589" w:rsidP="001B2589">
      <w:pPr>
        <w:pStyle w:val="ListParagraph"/>
        <w:numPr>
          <w:ilvl w:val="0"/>
          <w:numId w:val="22"/>
        </w:numPr>
      </w:pPr>
      <w:r>
        <w:lastRenderedPageBreak/>
        <w:t>(</w:t>
      </w:r>
      <w:r w:rsidRPr="001B2589">
        <w:rPr>
          <w:b/>
          <w:u w:val="single"/>
        </w:rPr>
        <w:t>NEW RECORDS LOAD</w:t>
      </w:r>
      <w:r>
        <w:t xml:space="preserve">): There is data in the file with the </w:t>
      </w:r>
      <w:proofErr w:type="gramStart"/>
      <w:r>
        <w:t>0</w:t>
      </w:r>
      <w:proofErr w:type="gramEnd"/>
      <w:r>
        <w:t xml:space="preserve"> at the end. </w:t>
      </w:r>
      <w:r w:rsidRPr="00EE487E">
        <w:t xml:space="preserve">Load </w:t>
      </w:r>
      <w:r>
        <w:t>that file under Services/Load Catalog Records and select Load Catalog Records (manage-18)</w:t>
      </w:r>
    </w:p>
    <w:p w:rsidR="001B2589" w:rsidRDefault="001B2589" w:rsidP="001B2589">
      <w:pPr>
        <w:pStyle w:val="ListParagraph"/>
        <w:numPr>
          <w:ilvl w:val="2"/>
          <w:numId w:val="22"/>
        </w:numPr>
      </w:pPr>
      <w:r>
        <w:t>Input file: File name with 0 at the end from manage-36</w:t>
      </w:r>
    </w:p>
    <w:p w:rsidR="001B2589" w:rsidRDefault="001B2589" w:rsidP="001B2589">
      <w:pPr>
        <w:pStyle w:val="ListParagraph"/>
        <w:numPr>
          <w:ilvl w:val="2"/>
          <w:numId w:val="22"/>
        </w:numPr>
      </w:pPr>
      <w:r>
        <w:t>Output file for Rejected Records: Add new file name</w:t>
      </w:r>
    </w:p>
    <w:p w:rsidR="001B2589" w:rsidRDefault="001B2589" w:rsidP="001B2589">
      <w:pPr>
        <w:pStyle w:val="ListParagraph"/>
        <w:numPr>
          <w:ilvl w:val="2"/>
          <w:numId w:val="22"/>
        </w:numPr>
      </w:pPr>
      <w:r>
        <w:t>Output file for Logging System Numbers: Add new file name</w:t>
      </w:r>
    </w:p>
    <w:p w:rsidR="001B2589" w:rsidRDefault="001B2589" w:rsidP="001B2589">
      <w:pPr>
        <w:pStyle w:val="ListParagraph"/>
        <w:numPr>
          <w:ilvl w:val="2"/>
          <w:numId w:val="22"/>
        </w:numPr>
      </w:pPr>
      <w:r>
        <w:t>Procedure to Rune: Add new records to the database</w:t>
      </w:r>
    </w:p>
    <w:p w:rsidR="000F202B" w:rsidRDefault="000F202B" w:rsidP="001B2589">
      <w:pPr>
        <w:pStyle w:val="ListParagraph"/>
        <w:numPr>
          <w:ilvl w:val="2"/>
          <w:numId w:val="22"/>
        </w:numPr>
      </w:pPr>
      <w:r>
        <w:t>If Updating Current Records: Replace fields within a record</w:t>
      </w:r>
    </w:p>
    <w:p w:rsidR="000F202B" w:rsidRDefault="000F202B" w:rsidP="001B2589">
      <w:pPr>
        <w:pStyle w:val="ListParagraph"/>
        <w:numPr>
          <w:ilvl w:val="2"/>
          <w:numId w:val="22"/>
        </w:numPr>
      </w:pPr>
      <w:r>
        <w:t>Indexing: Full</w:t>
      </w:r>
    </w:p>
    <w:p w:rsidR="000F202B" w:rsidRDefault="000F202B" w:rsidP="001B2589">
      <w:pPr>
        <w:pStyle w:val="ListParagraph"/>
        <w:numPr>
          <w:ilvl w:val="2"/>
          <w:numId w:val="22"/>
        </w:numPr>
      </w:pPr>
      <w:r>
        <w:t>Fix Routine: None</w:t>
      </w:r>
    </w:p>
    <w:p w:rsidR="000F202B" w:rsidRDefault="000F202B" w:rsidP="001B2589">
      <w:pPr>
        <w:pStyle w:val="ListParagraph"/>
        <w:numPr>
          <w:ilvl w:val="2"/>
          <w:numId w:val="22"/>
        </w:numPr>
      </w:pPr>
      <w:r>
        <w:t>Merge/Preferred Routine: None</w:t>
      </w:r>
    </w:p>
    <w:p w:rsidR="000F202B" w:rsidRDefault="000F202B" w:rsidP="001B2589">
      <w:pPr>
        <w:pStyle w:val="ListParagraph"/>
        <w:numPr>
          <w:ilvl w:val="2"/>
          <w:numId w:val="22"/>
        </w:numPr>
      </w:pPr>
      <w:r>
        <w:t>Character Conversion: OCLC_UTF_TO_UTF</w:t>
      </w:r>
    </w:p>
    <w:p w:rsidR="000F202B" w:rsidRDefault="000F202B" w:rsidP="001B2589">
      <w:pPr>
        <w:pStyle w:val="ListParagraph"/>
        <w:numPr>
          <w:ilvl w:val="2"/>
          <w:numId w:val="22"/>
        </w:numPr>
      </w:pPr>
      <w:r>
        <w:t>No. of Catalogers Currently Working: Multi-users</w:t>
      </w:r>
    </w:p>
    <w:p w:rsidR="000F202B" w:rsidRDefault="000F202B" w:rsidP="001B2589">
      <w:pPr>
        <w:pStyle w:val="ListParagraph"/>
        <w:numPr>
          <w:ilvl w:val="2"/>
          <w:numId w:val="22"/>
        </w:numPr>
      </w:pPr>
      <w:r>
        <w:t>Library: FCL01</w:t>
      </w:r>
    </w:p>
    <w:p w:rsidR="001B2589" w:rsidRDefault="001B2589" w:rsidP="001B2589"/>
    <w:p w:rsidR="001B2589" w:rsidRDefault="001B2589" w:rsidP="000F202B">
      <w:r>
        <w:rPr>
          <w:noProof/>
        </w:rPr>
        <w:drawing>
          <wp:inline distT="0" distB="0" distL="0" distR="0" wp14:anchorId="098C5484" wp14:editId="6C5DA8C9">
            <wp:extent cx="5943600" cy="4202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2B" w:rsidRDefault="005D716E" w:rsidP="001B2589">
      <w:pPr>
        <w:pStyle w:val="ListParagraph"/>
        <w:numPr>
          <w:ilvl w:val="0"/>
          <w:numId w:val="22"/>
        </w:numPr>
      </w:pPr>
      <w:r>
        <w:rPr>
          <w:b/>
        </w:rPr>
        <w:t xml:space="preserve">(Add Inventory for New Records) </w:t>
      </w:r>
      <w:r w:rsidR="000F202B">
        <w:t>Add Items/Holdings for New Records Loaded. Go to Serves/Load Catalog Records and select Create Holdings and Item records based on Bibliographic Data (manage-50)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lastRenderedPageBreak/>
        <w:t>Input file: File name for the list of bib sys numbers created in last step manage-18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ADM Library: DEP50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HOL Library: FCL60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Expand Procedure: None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Main Field: 949#1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 xml:space="preserve">Item/Holdings Creation Table: </w:t>
      </w:r>
      <w:proofErr w:type="spellStart"/>
      <w:r>
        <w:t>tab_hol_item_create_ummarcit</w:t>
      </w:r>
      <w:proofErr w:type="spellEnd"/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Holdings Record Creation Mode: Replace existing holdings records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Item Record Creation Mode: Replace existing item records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Holdings/Item Creation Interaction: Create holdings records based only on new items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ADM Cataloger: Your login username to Aleph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ADM Cataloging Level: 20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HOL Cataloger: Your login username to Aleph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HOL Cataloging Level: 20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Update Database: Yes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Check Item records: Yes</w:t>
      </w:r>
    </w:p>
    <w:p w:rsidR="000F202B" w:rsidRDefault="000F202B" w:rsidP="000F202B">
      <w:pPr>
        <w:pStyle w:val="ListParagraph"/>
        <w:numPr>
          <w:ilvl w:val="2"/>
          <w:numId w:val="22"/>
        </w:numPr>
      </w:pPr>
      <w:r>
        <w:t>Library: FCL01</w:t>
      </w:r>
    </w:p>
    <w:p w:rsidR="000F202B" w:rsidRDefault="000F202B" w:rsidP="000F202B">
      <w:r>
        <w:rPr>
          <w:noProof/>
        </w:rPr>
        <w:lastRenderedPageBreak/>
        <w:drawing>
          <wp:inline distT="0" distB="0" distL="0" distR="0" wp14:anchorId="5D367D77" wp14:editId="40CE74A7">
            <wp:extent cx="5943600" cy="5346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2B" w:rsidRDefault="005D716E" w:rsidP="001B2589">
      <w:pPr>
        <w:pStyle w:val="ListParagraph"/>
        <w:numPr>
          <w:ilvl w:val="0"/>
          <w:numId w:val="22"/>
        </w:numPr>
      </w:pPr>
      <w:r>
        <w:rPr>
          <w:b/>
        </w:rPr>
        <w:t xml:space="preserve">(Remove URLs from New Record Bibs) </w:t>
      </w:r>
      <w:r w:rsidR="000F202B">
        <w:t>Remove URLs from Bib records: Go to Services/Catalog Maintenance Procedures and select Global Changes (manage-21)</w:t>
      </w:r>
    </w:p>
    <w:p w:rsidR="005D716E" w:rsidRDefault="005D716E" w:rsidP="005D716E">
      <w:pPr>
        <w:pStyle w:val="ListParagraph"/>
        <w:numPr>
          <w:ilvl w:val="2"/>
          <w:numId w:val="22"/>
        </w:numPr>
      </w:pPr>
      <w:r>
        <w:t>Input File: File name with the Bib sys numbers from manage-18</w:t>
      </w:r>
    </w:p>
    <w:p w:rsidR="005D716E" w:rsidRDefault="005D716E" w:rsidP="005D716E">
      <w:pPr>
        <w:pStyle w:val="ListParagraph"/>
        <w:numPr>
          <w:ilvl w:val="2"/>
          <w:numId w:val="22"/>
        </w:numPr>
      </w:pPr>
      <w:r>
        <w:t>Output file: File name for log</w:t>
      </w:r>
    </w:p>
    <w:p w:rsidR="005D716E" w:rsidRDefault="005D716E" w:rsidP="005D716E">
      <w:pPr>
        <w:pStyle w:val="ListParagraph"/>
        <w:numPr>
          <w:ilvl w:val="2"/>
          <w:numId w:val="22"/>
        </w:numPr>
      </w:pPr>
      <w:r>
        <w:t>Update database: Yes</w:t>
      </w:r>
    </w:p>
    <w:p w:rsidR="005D716E" w:rsidRDefault="005D716E" w:rsidP="005D716E">
      <w:pPr>
        <w:pStyle w:val="ListParagraph"/>
        <w:numPr>
          <w:ilvl w:val="2"/>
          <w:numId w:val="22"/>
        </w:numPr>
      </w:pPr>
      <w:r>
        <w:t>Line in Record</w:t>
      </w:r>
    </w:p>
    <w:p w:rsidR="005D716E" w:rsidRDefault="005D716E" w:rsidP="005D716E">
      <w:pPr>
        <w:pStyle w:val="ListParagraph"/>
        <w:numPr>
          <w:ilvl w:val="4"/>
          <w:numId w:val="22"/>
        </w:numPr>
      </w:pPr>
      <w:r>
        <w:t>Tag: 856</w:t>
      </w:r>
    </w:p>
    <w:p w:rsidR="005D716E" w:rsidRDefault="005D716E" w:rsidP="005D716E">
      <w:pPr>
        <w:pStyle w:val="ListParagraph"/>
        <w:numPr>
          <w:ilvl w:val="4"/>
          <w:numId w:val="22"/>
        </w:numPr>
      </w:pPr>
      <w:r>
        <w:t>First Indicator: #</w:t>
      </w:r>
    </w:p>
    <w:p w:rsidR="005D716E" w:rsidRDefault="005D716E" w:rsidP="005D716E">
      <w:pPr>
        <w:pStyle w:val="ListParagraph"/>
        <w:numPr>
          <w:ilvl w:val="4"/>
          <w:numId w:val="22"/>
        </w:numPr>
      </w:pPr>
      <w:r>
        <w:t>Second Indicator: #</w:t>
      </w:r>
    </w:p>
    <w:p w:rsidR="005D716E" w:rsidRDefault="005D716E" w:rsidP="005D716E">
      <w:pPr>
        <w:pStyle w:val="ListParagraph"/>
        <w:numPr>
          <w:ilvl w:val="2"/>
          <w:numId w:val="22"/>
        </w:numPr>
      </w:pPr>
      <w:r>
        <w:t>Delete Field: Yes</w:t>
      </w:r>
    </w:p>
    <w:p w:rsidR="005D716E" w:rsidRDefault="005D716E" w:rsidP="005D716E">
      <w:r>
        <w:rPr>
          <w:noProof/>
        </w:rPr>
        <w:lastRenderedPageBreak/>
        <w:drawing>
          <wp:inline distT="0" distB="0" distL="0" distR="0" wp14:anchorId="12C19964" wp14:editId="5AE839FB">
            <wp:extent cx="5943600" cy="4469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44" w:rsidRDefault="00324544" w:rsidP="00273B31">
      <w:pPr>
        <w:pStyle w:val="ListParagraph"/>
        <w:numPr>
          <w:ilvl w:val="0"/>
          <w:numId w:val="22"/>
        </w:numPr>
      </w:pPr>
      <w:proofErr w:type="gramStart"/>
      <w:r>
        <w:t>Verify:</w:t>
      </w:r>
      <w:proofErr w:type="gramEnd"/>
      <w:r>
        <w:t xml:space="preserve"> You can always verify this by checking a sample of the sys numbers. The sys number file created in manage_18 </w:t>
      </w:r>
      <w:proofErr w:type="gramStart"/>
      <w:r>
        <w:t>is saved</w:t>
      </w:r>
      <w:proofErr w:type="gramEnd"/>
      <w:r>
        <w:t xml:space="preserve"> in </w:t>
      </w:r>
      <w:proofErr w:type="spellStart"/>
      <w:r>
        <w:t>alephe</w:t>
      </w:r>
      <w:proofErr w:type="spellEnd"/>
      <w:r>
        <w:t xml:space="preserve">/scratch. You can open that file and check the Sys numbers. </w:t>
      </w:r>
      <w:r w:rsidR="00AD086D">
        <w:t>I</w:t>
      </w:r>
      <w:r>
        <w:t>tem records</w:t>
      </w:r>
      <w:r w:rsidR="00AD086D">
        <w:t xml:space="preserve"> are in DEP50</w:t>
      </w:r>
      <w:r>
        <w:t>.</w:t>
      </w:r>
    </w:p>
    <w:p w:rsidR="00324544" w:rsidRDefault="00324544" w:rsidP="00324544">
      <w:pPr>
        <w:pStyle w:val="ListParagraph"/>
      </w:pPr>
    </w:p>
    <w:p w:rsidR="00273B31" w:rsidRDefault="0062534C" w:rsidP="00273B31">
      <w:pPr>
        <w:pStyle w:val="ListParagraph"/>
        <w:numPr>
          <w:ilvl w:val="0"/>
          <w:numId w:val="22"/>
        </w:numPr>
      </w:pPr>
      <w:r>
        <w:t>(</w:t>
      </w:r>
      <w:r w:rsidRPr="00273B31">
        <w:rPr>
          <w:b/>
          <w:u w:val="single"/>
        </w:rPr>
        <w:t>UPDATES TO RECORDS LOAD</w:t>
      </w:r>
      <w:r>
        <w:t>)</w:t>
      </w:r>
      <w:r w:rsidR="00273B31">
        <w:t xml:space="preserve"> There is data in the file with the </w:t>
      </w:r>
      <w:proofErr w:type="gramStart"/>
      <w:r w:rsidR="00273B31">
        <w:t>1</w:t>
      </w:r>
      <w:proofErr w:type="gramEnd"/>
      <w:r w:rsidR="00273B31">
        <w:t xml:space="preserve"> at the end. </w:t>
      </w:r>
      <w:r w:rsidR="00273B31" w:rsidRPr="00EE487E">
        <w:t xml:space="preserve">Load </w:t>
      </w:r>
      <w:r w:rsidR="00273B31">
        <w:t>that file under Services/Load Catalog Records and select Load Catalog Records (manage-18)</w:t>
      </w:r>
    </w:p>
    <w:p w:rsidR="00273B31" w:rsidRDefault="00E40CB9" w:rsidP="00273B31">
      <w:pPr>
        <w:pStyle w:val="ListParagraph"/>
        <w:numPr>
          <w:ilvl w:val="2"/>
          <w:numId w:val="22"/>
        </w:numPr>
      </w:pPr>
      <w:r>
        <w:t>Input file: File name with 1</w:t>
      </w:r>
      <w:r w:rsidR="00273B31">
        <w:t xml:space="preserve"> at the end from manage-36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>Output file for Rejected Records: Add new file name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>Output file for Logging System Numbers: Add new file name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 xml:space="preserve">Procedure to Rune: </w:t>
      </w:r>
      <w:r w:rsidR="00E40CB9">
        <w:t xml:space="preserve">Update current records in </w:t>
      </w:r>
      <w:r>
        <w:t>the database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 xml:space="preserve">If Updating Current Records: Replace </w:t>
      </w:r>
      <w:r w:rsidR="00E40CB9">
        <w:t>entire record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>Indexing: Full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>Fix Routine: None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>Merge/Preferred Routine: None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>Character Conversion: OCLC_UTF_TO_UTF</w:t>
      </w:r>
    </w:p>
    <w:p w:rsidR="00273B31" w:rsidRDefault="00273B31" w:rsidP="00273B31">
      <w:pPr>
        <w:pStyle w:val="ListParagraph"/>
        <w:numPr>
          <w:ilvl w:val="2"/>
          <w:numId w:val="22"/>
        </w:numPr>
      </w:pPr>
      <w:r>
        <w:t>No. of Catalogers Currently Working: Multi-users</w:t>
      </w:r>
    </w:p>
    <w:p w:rsidR="00EE487E" w:rsidRDefault="00273B31" w:rsidP="00273B31">
      <w:pPr>
        <w:pStyle w:val="ListParagraph"/>
        <w:numPr>
          <w:ilvl w:val="2"/>
          <w:numId w:val="22"/>
        </w:numPr>
      </w:pPr>
      <w:r>
        <w:t>Library: FCL01</w:t>
      </w:r>
    </w:p>
    <w:p w:rsidR="00E40CB9" w:rsidRPr="00EE487E" w:rsidRDefault="00E40CB9" w:rsidP="00E40CB9">
      <w:r>
        <w:rPr>
          <w:noProof/>
        </w:rPr>
        <w:lastRenderedPageBreak/>
        <w:drawing>
          <wp:inline distT="0" distB="0" distL="0" distR="0" wp14:anchorId="4D851B92" wp14:editId="46FB7031">
            <wp:extent cx="5943600" cy="4256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B9" w:rsidRDefault="00E40CB9" w:rsidP="00E40CB9">
      <w:pPr>
        <w:pStyle w:val="ListParagraph"/>
        <w:numPr>
          <w:ilvl w:val="0"/>
          <w:numId w:val="22"/>
        </w:numPr>
      </w:pPr>
      <w:r w:rsidRPr="00E40CB9">
        <w:rPr>
          <w:b/>
        </w:rPr>
        <w:t xml:space="preserve">(Add Inventory for </w:t>
      </w:r>
      <w:r>
        <w:rPr>
          <w:b/>
        </w:rPr>
        <w:t>Updates</w:t>
      </w:r>
      <w:r w:rsidRPr="00E40CB9">
        <w:rPr>
          <w:b/>
        </w:rPr>
        <w:t xml:space="preserve">) </w:t>
      </w:r>
      <w:r>
        <w:t>Add Items/Holdings for New Records Loaded. Go to Serves/Load Catalog Records and select Create Holdings and Item records based on Bibliographic Data (manage-50)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Input file: File name for the list of bib sys numbers created in last step manage-18 (this is the file with 1 in it)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ADM Library: DEP50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HOL Library: FCL60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Expand Procedure: None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Main Field: 949#1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 xml:space="preserve">Item/Holdings Creation Table: </w:t>
      </w:r>
      <w:proofErr w:type="spellStart"/>
      <w:r>
        <w:t>tab_hol_item_create_ummarcit</w:t>
      </w:r>
      <w:proofErr w:type="spellEnd"/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Holdings Record Creation Mode: Replace existing holdings records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Item Record Creation Mode: Replace existing item records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Holdings/Item Creation Interaction: Create holdings records based only on new items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ADM Cataloger: Your login username to Aleph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ADM Cataloging Level: 20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HOL Cataloger: Your login username to Aleph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HOL Cataloging Level: 20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Update Database: Yes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lastRenderedPageBreak/>
        <w:t>Check Item records: Yes</w:t>
      </w:r>
    </w:p>
    <w:p w:rsidR="00E40CB9" w:rsidRDefault="00E40CB9" w:rsidP="00E40CB9">
      <w:pPr>
        <w:pStyle w:val="ListParagraph"/>
        <w:numPr>
          <w:ilvl w:val="2"/>
          <w:numId w:val="22"/>
        </w:numPr>
      </w:pPr>
      <w:r>
        <w:t>Library: FCL01</w:t>
      </w:r>
    </w:p>
    <w:p w:rsidR="00E40CB9" w:rsidRDefault="00E40CB9" w:rsidP="00E40CB9">
      <w:r>
        <w:rPr>
          <w:noProof/>
        </w:rPr>
        <w:drawing>
          <wp:inline distT="0" distB="0" distL="0" distR="0" wp14:anchorId="6722B2C2" wp14:editId="353B85C8">
            <wp:extent cx="5943600" cy="5338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B9" w:rsidRDefault="00E40CB9" w:rsidP="00E40CB9">
      <w:pPr>
        <w:pStyle w:val="ListParagraph"/>
        <w:numPr>
          <w:ilvl w:val="0"/>
          <w:numId w:val="30"/>
        </w:numPr>
      </w:pPr>
      <w:r>
        <w:rPr>
          <w:b/>
        </w:rPr>
        <w:t xml:space="preserve">(Remove URLs from Updates) </w:t>
      </w:r>
      <w:r>
        <w:t>Remove URLs from Bib records: Go to Services/Catalog Maintenance Procedures and select Global Changes (manage-21)</w:t>
      </w:r>
    </w:p>
    <w:p w:rsidR="00E40CB9" w:rsidRDefault="00E40CB9" w:rsidP="00E40CB9">
      <w:pPr>
        <w:pStyle w:val="ListParagraph"/>
        <w:numPr>
          <w:ilvl w:val="2"/>
          <w:numId w:val="30"/>
        </w:numPr>
      </w:pPr>
      <w:r>
        <w:t xml:space="preserve">Input File: File name with the Bib sys numbers from manage-18. The one with </w:t>
      </w:r>
      <w:proofErr w:type="gramStart"/>
      <w:r>
        <w:t>1</w:t>
      </w:r>
      <w:proofErr w:type="gramEnd"/>
      <w:r>
        <w:t xml:space="preserve"> in it.</w:t>
      </w:r>
    </w:p>
    <w:p w:rsidR="00E40CB9" w:rsidRDefault="00E40CB9" w:rsidP="00E40CB9">
      <w:pPr>
        <w:pStyle w:val="ListParagraph"/>
        <w:numPr>
          <w:ilvl w:val="2"/>
          <w:numId w:val="30"/>
        </w:numPr>
      </w:pPr>
      <w:r>
        <w:t>Output file: File name for log</w:t>
      </w:r>
    </w:p>
    <w:p w:rsidR="00E40CB9" w:rsidRDefault="00E40CB9" w:rsidP="00E40CB9">
      <w:pPr>
        <w:pStyle w:val="ListParagraph"/>
        <w:numPr>
          <w:ilvl w:val="2"/>
          <w:numId w:val="30"/>
        </w:numPr>
      </w:pPr>
      <w:r>
        <w:t>Update database: Yes</w:t>
      </w:r>
    </w:p>
    <w:p w:rsidR="00E40CB9" w:rsidRDefault="00E40CB9" w:rsidP="00E40CB9">
      <w:pPr>
        <w:pStyle w:val="ListParagraph"/>
        <w:numPr>
          <w:ilvl w:val="2"/>
          <w:numId w:val="30"/>
        </w:numPr>
      </w:pPr>
      <w:r>
        <w:t>Line in Record</w:t>
      </w:r>
    </w:p>
    <w:p w:rsidR="00E40CB9" w:rsidRDefault="00E40CB9" w:rsidP="00E40CB9">
      <w:pPr>
        <w:pStyle w:val="ListParagraph"/>
        <w:numPr>
          <w:ilvl w:val="4"/>
          <w:numId w:val="30"/>
        </w:numPr>
      </w:pPr>
      <w:r>
        <w:t>Tag: 856</w:t>
      </w:r>
    </w:p>
    <w:p w:rsidR="00E40CB9" w:rsidRDefault="00E40CB9" w:rsidP="00E40CB9">
      <w:pPr>
        <w:pStyle w:val="ListParagraph"/>
        <w:numPr>
          <w:ilvl w:val="4"/>
          <w:numId w:val="30"/>
        </w:numPr>
      </w:pPr>
      <w:r>
        <w:t>First Indicator: #</w:t>
      </w:r>
    </w:p>
    <w:p w:rsidR="00E40CB9" w:rsidRDefault="00E40CB9" w:rsidP="00E40CB9">
      <w:pPr>
        <w:pStyle w:val="ListParagraph"/>
        <w:numPr>
          <w:ilvl w:val="4"/>
          <w:numId w:val="30"/>
        </w:numPr>
      </w:pPr>
      <w:r>
        <w:t>Second Indicator: #</w:t>
      </w:r>
    </w:p>
    <w:p w:rsidR="00E40CB9" w:rsidRDefault="00E40CB9" w:rsidP="00E40CB9">
      <w:pPr>
        <w:pStyle w:val="ListParagraph"/>
        <w:numPr>
          <w:ilvl w:val="2"/>
          <w:numId w:val="30"/>
        </w:numPr>
      </w:pPr>
      <w:r>
        <w:t>Delete Field: Yes</w:t>
      </w:r>
    </w:p>
    <w:p w:rsidR="00E40CB9" w:rsidRPr="00E40CB9" w:rsidRDefault="00E40CB9" w:rsidP="00E40C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299BA" wp14:editId="2571FACA">
            <wp:extent cx="5943600" cy="40951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B9" w:rsidRDefault="00E40CB9" w:rsidP="00EE487E">
      <w:pPr>
        <w:pStyle w:val="Heading2"/>
        <w:rPr>
          <w:rFonts w:eastAsia="Times New Roman"/>
        </w:rPr>
      </w:pPr>
    </w:p>
    <w:p w:rsidR="00E40CB9" w:rsidRDefault="00E40CB9" w:rsidP="00EE487E">
      <w:pPr>
        <w:pStyle w:val="Heading2"/>
        <w:rPr>
          <w:rFonts w:eastAsia="Times New Roman"/>
        </w:rPr>
      </w:pPr>
    </w:p>
    <w:p w:rsidR="00405F60" w:rsidRDefault="00EE487E" w:rsidP="00EE487E">
      <w:pPr>
        <w:pStyle w:val="Heading2"/>
        <w:rPr>
          <w:rFonts w:eastAsia="Times New Roman"/>
        </w:rPr>
      </w:pPr>
      <w:r>
        <w:rPr>
          <w:rFonts w:eastAsia="Times New Roman"/>
        </w:rPr>
        <w:t>Management &amp; Tracking</w:t>
      </w:r>
    </w:p>
    <w:p w:rsidR="00405F60" w:rsidRDefault="00405F60" w:rsidP="00132E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2EF5" w:rsidRDefault="003E4B88" w:rsidP="003E4B88">
      <w:pPr>
        <w:pStyle w:val="ListParagraph"/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the FC In Common Electronic Resources Sheet: </w:t>
      </w:r>
      <w:hyperlink r:id="rId15" w:anchor="gid=0" w:history="1">
        <w:r w:rsidRPr="00F60C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https://docs.google.com/spreadsheets/d/1TAIR-RHSVAHsWnD8spaq7e4USxxRNL1f7Gk8MRxNjJE/edit#gid=0</w:t>
        </w:r>
      </w:hyperlink>
    </w:p>
    <w:p w:rsidR="003E4B88" w:rsidRDefault="003E4B88" w:rsidP="003E4B88">
      <w:pPr>
        <w:pStyle w:val="ListParagraph"/>
        <w:numPr>
          <w:ilvl w:val="3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Coral</w:t>
      </w:r>
    </w:p>
    <w:p w:rsidR="003E4B88" w:rsidRPr="003E4B88" w:rsidRDefault="003E4B88" w:rsidP="003E4B88">
      <w:pPr>
        <w:pStyle w:val="ListParagraph"/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3D2E" w:rsidRPr="006A057C" w:rsidRDefault="00443D2E">
      <w:pPr>
        <w:rPr>
          <w:rFonts w:ascii="Times New Roman" w:hAnsi="Times New Roman" w:cs="Times New Roman"/>
          <w:sz w:val="24"/>
          <w:szCs w:val="24"/>
        </w:rPr>
      </w:pPr>
    </w:p>
    <w:p w:rsidR="00405F60" w:rsidRPr="006A057C" w:rsidRDefault="00405F60">
      <w:pPr>
        <w:rPr>
          <w:rFonts w:ascii="Times New Roman" w:hAnsi="Times New Roman" w:cs="Times New Roman"/>
          <w:sz w:val="24"/>
          <w:szCs w:val="24"/>
        </w:rPr>
      </w:pPr>
    </w:p>
    <w:sectPr w:rsidR="00405F60" w:rsidRPr="006A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1A"/>
    <w:multiLevelType w:val="multilevel"/>
    <w:tmpl w:val="DEA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EF0C5A"/>
    <w:multiLevelType w:val="multilevel"/>
    <w:tmpl w:val="81506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E2C5CCF"/>
    <w:multiLevelType w:val="multilevel"/>
    <w:tmpl w:val="943AD8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16A577BA"/>
    <w:multiLevelType w:val="multilevel"/>
    <w:tmpl w:val="DEA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8E24C0A"/>
    <w:multiLevelType w:val="multilevel"/>
    <w:tmpl w:val="DEA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A0557F3"/>
    <w:multiLevelType w:val="hybridMultilevel"/>
    <w:tmpl w:val="C4A6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25FAD"/>
    <w:multiLevelType w:val="hybridMultilevel"/>
    <w:tmpl w:val="EF52B340"/>
    <w:lvl w:ilvl="0" w:tplc="1B04E9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420D2"/>
    <w:multiLevelType w:val="multilevel"/>
    <w:tmpl w:val="2D06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0" w:firstLine="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3EA5EA0"/>
    <w:multiLevelType w:val="hybridMultilevel"/>
    <w:tmpl w:val="6E00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76E06"/>
    <w:multiLevelType w:val="hybridMultilevel"/>
    <w:tmpl w:val="ED927C3C"/>
    <w:lvl w:ilvl="0" w:tplc="F686FB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60E21"/>
    <w:multiLevelType w:val="hybridMultilevel"/>
    <w:tmpl w:val="1616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A54E0"/>
    <w:multiLevelType w:val="multilevel"/>
    <w:tmpl w:val="BBD0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FED6ADA"/>
    <w:multiLevelType w:val="hybridMultilevel"/>
    <w:tmpl w:val="1E226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53F5"/>
    <w:multiLevelType w:val="multilevel"/>
    <w:tmpl w:val="406E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4704B"/>
    <w:multiLevelType w:val="multilevel"/>
    <w:tmpl w:val="D17E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677339C"/>
    <w:multiLevelType w:val="multilevel"/>
    <w:tmpl w:val="DEA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69386466"/>
    <w:multiLevelType w:val="multilevel"/>
    <w:tmpl w:val="DEA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CBB09B0"/>
    <w:multiLevelType w:val="hybridMultilevel"/>
    <w:tmpl w:val="387E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95335"/>
    <w:multiLevelType w:val="multilevel"/>
    <w:tmpl w:val="BDE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13"/>
    <w:lvlOverride w:ilvl="1">
      <w:lvl w:ilvl="1">
        <w:numFmt w:val="lowerLetter"/>
        <w:lvlText w:val="%2."/>
        <w:lvlJc w:val="left"/>
      </w:lvl>
    </w:lvlOverride>
  </w:num>
  <w:num w:numId="4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4"/>
  </w:num>
  <w:num w:numId="8">
    <w:abstractNumId w:val="14"/>
    <w:lvlOverride w:ilvl="1">
      <w:lvl w:ilvl="1">
        <w:numFmt w:val="lowerLetter"/>
        <w:lvlText w:val="%2."/>
        <w:lvlJc w:val="left"/>
      </w:lvl>
    </w:lvlOverride>
  </w:num>
  <w:num w:numId="9">
    <w:abstractNumId w:val="14"/>
    <w:lvlOverride w:ilvl="1">
      <w:lvl w:ilvl="1">
        <w:numFmt w:val="lowerLetter"/>
        <w:lvlText w:val="%2."/>
        <w:lvlJc w:val="left"/>
      </w:lvl>
    </w:lvlOverride>
  </w:num>
  <w:num w:numId="10">
    <w:abstractNumId w:val="14"/>
    <w:lvlOverride w:ilvl="1">
      <w:lvl w:ilvl="1">
        <w:numFmt w:val="lowerLetter"/>
        <w:lvlText w:val="%2."/>
        <w:lvlJc w:val="left"/>
      </w:lvl>
    </w:lvlOverride>
  </w:num>
  <w:num w:numId="11">
    <w:abstractNumId w:val="14"/>
    <w:lvlOverride w:ilvl="1">
      <w:lvl w:ilvl="1">
        <w:numFmt w:val="lowerLetter"/>
        <w:lvlText w:val="%2."/>
        <w:lvlJc w:val="left"/>
      </w:lvl>
    </w:lvlOverride>
  </w:num>
  <w:num w:numId="12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6"/>
  </w:num>
  <w:num w:numId="15">
    <w:abstractNumId w:val="9"/>
  </w:num>
  <w:num w:numId="16">
    <w:abstractNumId w:val="2"/>
  </w:num>
  <w:num w:numId="17">
    <w:abstractNumId w:val="18"/>
  </w:num>
  <w:num w:numId="18">
    <w:abstractNumId w:val="12"/>
  </w:num>
  <w:num w:numId="19">
    <w:abstractNumId w:val="10"/>
  </w:num>
  <w:num w:numId="20">
    <w:abstractNumId w:val="8"/>
  </w:num>
  <w:num w:numId="21">
    <w:abstractNumId w:val="11"/>
  </w:num>
  <w:num w:numId="22">
    <w:abstractNumId w:val="15"/>
  </w:num>
  <w:num w:numId="23">
    <w:abstractNumId w:val="1"/>
  </w:num>
  <w:num w:numId="24">
    <w:abstractNumId w:val="7"/>
  </w:num>
  <w:num w:numId="25">
    <w:abstractNumId w:val="17"/>
  </w:num>
  <w:num w:numId="26">
    <w:abstractNumId w:val="3"/>
  </w:num>
  <w:num w:numId="27">
    <w:abstractNumId w:val="5"/>
  </w:num>
  <w:num w:numId="28">
    <w:abstractNumId w:val="16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FF"/>
    <w:rsid w:val="000533AF"/>
    <w:rsid w:val="0008633A"/>
    <w:rsid w:val="00094540"/>
    <w:rsid w:val="000A2BD1"/>
    <w:rsid w:val="000D5EC7"/>
    <w:rsid w:val="000F202B"/>
    <w:rsid w:val="00120181"/>
    <w:rsid w:val="00132EF5"/>
    <w:rsid w:val="00170F49"/>
    <w:rsid w:val="00174ABC"/>
    <w:rsid w:val="00184612"/>
    <w:rsid w:val="001B2589"/>
    <w:rsid w:val="001E21B8"/>
    <w:rsid w:val="00200C06"/>
    <w:rsid w:val="00231784"/>
    <w:rsid w:val="00232D21"/>
    <w:rsid w:val="0023582E"/>
    <w:rsid w:val="00273B31"/>
    <w:rsid w:val="00292DA6"/>
    <w:rsid w:val="00296509"/>
    <w:rsid w:val="002B66CB"/>
    <w:rsid w:val="002D680D"/>
    <w:rsid w:val="002E40BA"/>
    <w:rsid w:val="00324544"/>
    <w:rsid w:val="00334647"/>
    <w:rsid w:val="003761B2"/>
    <w:rsid w:val="003B3C34"/>
    <w:rsid w:val="003C7FB1"/>
    <w:rsid w:val="003E4B88"/>
    <w:rsid w:val="00405F60"/>
    <w:rsid w:val="0041380E"/>
    <w:rsid w:val="00425F63"/>
    <w:rsid w:val="00434C07"/>
    <w:rsid w:val="00443D2E"/>
    <w:rsid w:val="00465FA3"/>
    <w:rsid w:val="00495FCE"/>
    <w:rsid w:val="004A385F"/>
    <w:rsid w:val="00500D37"/>
    <w:rsid w:val="005019F3"/>
    <w:rsid w:val="00551C52"/>
    <w:rsid w:val="00565B2B"/>
    <w:rsid w:val="00592021"/>
    <w:rsid w:val="005C3E16"/>
    <w:rsid w:val="005D716E"/>
    <w:rsid w:val="005E3F00"/>
    <w:rsid w:val="00607086"/>
    <w:rsid w:val="0062534C"/>
    <w:rsid w:val="00627D15"/>
    <w:rsid w:val="006356DA"/>
    <w:rsid w:val="006518E0"/>
    <w:rsid w:val="0065403B"/>
    <w:rsid w:val="00685762"/>
    <w:rsid w:val="006910BB"/>
    <w:rsid w:val="006A057C"/>
    <w:rsid w:val="0071057E"/>
    <w:rsid w:val="007137DB"/>
    <w:rsid w:val="00717025"/>
    <w:rsid w:val="00721080"/>
    <w:rsid w:val="00735D82"/>
    <w:rsid w:val="007724C0"/>
    <w:rsid w:val="007769C8"/>
    <w:rsid w:val="007776AC"/>
    <w:rsid w:val="00810827"/>
    <w:rsid w:val="008129C7"/>
    <w:rsid w:val="00833A62"/>
    <w:rsid w:val="00853AFB"/>
    <w:rsid w:val="00865F74"/>
    <w:rsid w:val="00876252"/>
    <w:rsid w:val="008F77F7"/>
    <w:rsid w:val="00941E25"/>
    <w:rsid w:val="009532B7"/>
    <w:rsid w:val="009608FB"/>
    <w:rsid w:val="00975409"/>
    <w:rsid w:val="009B7722"/>
    <w:rsid w:val="009F24C9"/>
    <w:rsid w:val="009F439C"/>
    <w:rsid w:val="00A156FD"/>
    <w:rsid w:val="00A17555"/>
    <w:rsid w:val="00A3558B"/>
    <w:rsid w:val="00A35C1C"/>
    <w:rsid w:val="00A4162D"/>
    <w:rsid w:val="00AB22CE"/>
    <w:rsid w:val="00AD086D"/>
    <w:rsid w:val="00B3205A"/>
    <w:rsid w:val="00B44CDD"/>
    <w:rsid w:val="00B715AD"/>
    <w:rsid w:val="00B81664"/>
    <w:rsid w:val="00B83148"/>
    <w:rsid w:val="00B93B00"/>
    <w:rsid w:val="00BA7E22"/>
    <w:rsid w:val="00BD66CF"/>
    <w:rsid w:val="00BE05F9"/>
    <w:rsid w:val="00BE319C"/>
    <w:rsid w:val="00C17DFF"/>
    <w:rsid w:val="00C22C9D"/>
    <w:rsid w:val="00C71F3A"/>
    <w:rsid w:val="00CB26BF"/>
    <w:rsid w:val="00CF47F5"/>
    <w:rsid w:val="00CF7909"/>
    <w:rsid w:val="00D14192"/>
    <w:rsid w:val="00D14E4F"/>
    <w:rsid w:val="00D27070"/>
    <w:rsid w:val="00D3553D"/>
    <w:rsid w:val="00D54208"/>
    <w:rsid w:val="00D56249"/>
    <w:rsid w:val="00D7166F"/>
    <w:rsid w:val="00DA74AB"/>
    <w:rsid w:val="00DC7229"/>
    <w:rsid w:val="00E37D7A"/>
    <w:rsid w:val="00E40CB9"/>
    <w:rsid w:val="00E56CC8"/>
    <w:rsid w:val="00E82797"/>
    <w:rsid w:val="00EB574A"/>
    <w:rsid w:val="00EE08A1"/>
    <w:rsid w:val="00EE487E"/>
    <w:rsid w:val="00F72CAA"/>
    <w:rsid w:val="00FB6617"/>
    <w:rsid w:val="00FE077F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8387"/>
  <w15:docId w15:val="{4D36FD74-6123-4BCA-AD4F-3EE4BA98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7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1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5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5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5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8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D08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google.com/spreadsheets/d/1TAIR-RHSVAHsWnD8spaq7e4USxxRNL1f7Gk8MRxNjJE/ed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7C0C53CE.dotm</Template>
  <TotalTime>1063</TotalTime>
  <Pages>10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Stoddart</dc:creator>
  <cp:lastModifiedBy>Jennifer Eustis</cp:lastModifiedBy>
  <cp:revision>14</cp:revision>
  <cp:lastPrinted>2019-03-25T13:00:00Z</cp:lastPrinted>
  <dcterms:created xsi:type="dcterms:W3CDTF">2019-01-08T13:27:00Z</dcterms:created>
  <dcterms:modified xsi:type="dcterms:W3CDTF">2019-03-25T16:48:00Z</dcterms:modified>
</cp:coreProperties>
</file>